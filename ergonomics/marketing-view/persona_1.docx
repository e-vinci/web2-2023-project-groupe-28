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5411A" w14:textId="77777777" w:rsidR="0063784D" w:rsidRPr="004915FF" w:rsidRDefault="0063784D">
      <w:r w:rsidRPr="004915FF">
        <w:rPr>
          <w:noProof/>
          <w:lang w:bidi="fr-FR"/>
        </w:rPr>
        <mc:AlternateContent>
          <mc:Choice Requires="wpg">
            <w:drawing>
              <wp:anchor distT="0" distB="0" distL="114300" distR="114300" simplePos="0" relativeHeight="251669504" behindDoc="1" locked="1" layoutInCell="1" allowOverlap="1" wp14:anchorId="5FFDD17F" wp14:editId="275AD4D2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7779385" cy="10064750"/>
                <wp:effectExtent l="0" t="0" r="2540" b="0"/>
                <wp:wrapNone/>
                <wp:docPr id="1" name="Group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9385" cy="10064750"/>
                          <a:chOff x="0" y="0"/>
                          <a:chExt cx="7779385" cy="10064750"/>
                        </a:xfrm>
                      </wpg:grpSpPr>
                      <wps:wsp>
                        <wps:cNvPr id="6" name="Forme libre 3" descr="élément décoratif"/>
                        <wps:cNvSpPr>
                          <a:spLocks/>
                        </wps:cNvSpPr>
                        <wps:spPr bwMode="auto">
                          <a:xfrm>
                            <a:off x="5196840" y="1912620"/>
                            <a:ext cx="2582545" cy="8141970"/>
                          </a:xfrm>
                          <a:custGeom>
                            <a:avLst/>
                            <a:gdLst>
                              <a:gd name="T0" fmla="*/ 0 w 4067"/>
                              <a:gd name="T1" fmla="*/ 12821 h 12822"/>
                              <a:gd name="T2" fmla="*/ 4066 w 4067"/>
                              <a:gd name="T3" fmla="*/ 12821 h 12822"/>
                              <a:gd name="T4" fmla="*/ 4066 w 4067"/>
                              <a:gd name="T5" fmla="*/ 0 h 12822"/>
                              <a:gd name="T6" fmla="*/ 0 w 4067"/>
                              <a:gd name="T7" fmla="*/ 0 h 12822"/>
                              <a:gd name="T8" fmla="*/ 0 w 4067"/>
                              <a:gd name="T9" fmla="*/ 12821 h 128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067" h="12822">
                                <a:moveTo>
                                  <a:pt x="0" y="12821"/>
                                </a:moveTo>
                                <a:lnTo>
                                  <a:pt x="4066" y="12821"/>
                                </a:lnTo>
                                <a:lnTo>
                                  <a:pt x="40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orme libre 4" descr="élément décoratif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772400" cy="1917065"/>
                          </a:xfrm>
                          <a:custGeom>
                            <a:avLst/>
                            <a:gdLst>
                              <a:gd name="T0" fmla="*/ 0 w 12240"/>
                              <a:gd name="T1" fmla="*/ 3018 h 3019"/>
                              <a:gd name="T2" fmla="*/ 12240 w 12240"/>
                              <a:gd name="T3" fmla="*/ 3018 h 3019"/>
                              <a:gd name="T4" fmla="*/ 12240 w 12240"/>
                              <a:gd name="T5" fmla="*/ 0 h 3019"/>
                              <a:gd name="T6" fmla="*/ 0 w 12240"/>
                              <a:gd name="T7" fmla="*/ 0 h 3019"/>
                              <a:gd name="T8" fmla="*/ 0 w 12240"/>
                              <a:gd name="T9" fmla="*/ 3018 h 30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240" h="3019">
                                <a:moveTo>
                                  <a:pt x="0" y="3018"/>
                                </a:moveTo>
                                <a:lnTo>
                                  <a:pt x="12240" y="3018"/>
                                </a:lnTo>
                                <a:lnTo>
                                  <a:pt x="12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orme libre 5" descr="élément décoratif"/>
                        <wps:cNvSpPr>
                          <a:spLocks/>
                        </wps:cNvSpPr>
                        <wps:spPr bwMode="auto">
                          <a:xfrm>
                            <a:off x="4442460" y="0"/>
                            <a:ext cx="3329940" cy="1916430"/>
                          </a:xfrm>
                          <a:custGeom>
                            <a:avLst/>
                            <a:gdLst>
                              <a:gd name="T0" fmla="*/ 5175 w 5244"/>
                              <a:gd name="T1" fmla="*/ 0 h 3018"/>
                              <a:gd name="T2" fmla="*/ 0 w 5244"/>
                              <a:gd name="T3" fmla="*/ 0 h 3018"/>
                              <a:gd name="T4" fmla="*/ 26 w 5244"/>
                              <a:gd name="T5" fmla="*/ 72 h 3018"/>
                              <a:gd name="T6" fmla="*/ 56 w 5244"/>
                              <a:gd name="T7" fmla="*/ 149 h 3018"/>
                              <a:gd name="T8" fmla="*/ 90 w 5244"/>
                              <a:gd name="T9" fmla="*/ 224 h 3018"/>
                              <a:gd name="T10" fmla="*/ 126 w 5244"/>
                              <a:gd name="T11" fmla="*/ 297 h 3018"/>
                              <a:gd name="T12" fmla="*/ 164 w 5244"/>
                              <a:gd name="T13" fmla="*/ 369 h 3018"/>
                              <a:gd name="T14" fmla="*/ 205 w 5244"/>
                              <a:gd name="T15" fmla="*/ 439 h 3018"/>
                              <a:gd name="T16" fmla="*/ 248 w 5244"/>
                              <a:gd name="T17" fmla="*/ 508 h 3018"/>
                              <a:gd name="T18" fmla="*/ 293 w 5244"/>
                              <a:gd name="T19" fmla="*/ 574 h 3018"/>
                              <a:gd name="T20" fmla="*/ 339 w 5244"/>
                              <a:gd name="T21" fmla="*/ 640 h 3018"/>
                              <a:gd name="T22" fmla="*/ 387 w 5244"/>
                              <a:gd name="T23" fmla="*/ 703 h 3018"/>
                              <a:gd name="T24" fmla="*/ 437 w 5244"/>
                              <a:gd name="T25" fmla="*/ 765 h 3018"/>
                              <a:gd name="T26" fmla="*/ 488 w 5244"/>
                              <a:gd name="T27" fmla="*/ 824 h 3018"/>
                              <a:gd name="T28" fmla="*/ 540 w 5244"/>
                              <a:gd name="T29" fmla="*/ 882 h 3018"/>
                              <a:gd name="T30" fmla="*/ 594 w 5244"/>
                              <a:gd name="T31" fmla="*/ 938 h 3018"/>
                              <a:gd name="T32" fmla="*/ 648 w 5244"/>
                              <a:gd name="T33" fmla="*/ 992 h 3018"/>
                              <a:gd name="T34" fmla="*/ 703 w 5244"/>
                              <a:gd name="T35" fmla="*/ 1045 h 3018"/>
                              <a:gd name="T36" fmla="*/ 758 w 5244"/>
                              <a:gd name="T37" fmla="*/ 1095 h 3018"/>
                              <a:gd name="T38" fmla="*/ 814 w 5244"/>
                              <a:gd name="T39" fmla="*/ 1143 h 3018"/>
                              <a:gd name="T40" fmla="*/ 870 w 5244"/>
                              <a:gd name="T41" fmla="*/ 1189 h 3018"/>
                              <a:gd name="T42" fmla="*/ 926 w 5244"/>
                              <a:gd name="T43" fmla="*/ 1233 h 3018"/>
                              <a:gd name="T44" fmla="*/ 1024 w 5244"/>
                              <a:gd name="T45" fmla="*/ 1305 h 3018"/>
                              <a:gd name="T46" fmla="*/ 1078 w 5244"/>
                              <a:gd name="T47" fmla="*/ 1346 h 3018"/>
                              <a:gd name="T48" fmla="*/ 1132 w 5244"/>
                              <a:gd name="T49" fmla="*/ 1391 h 3018"/>
                              <a:gd name="T50" fmla="*/ 1186 w 5244"/>
                              <a:gd name="T51" fmla="*/ 1440 h 3018"/>
                              <a:gd name="T52" fmla="*/ 1236 w 5244"/>
                              <a:gd name="T53" fmla="*/ 1494 h 3018"/>
                              <a:gd name="T54" fmla="*/ 1282 w 5244"/>
                              <a:gd name="T55" fmla="*/ 1554 h 3018"/>
                              <a:gd name="T56" fmla="*/ 1320 w 5244"/>
                              <a:gd name="T57" fmla="*/ 1619 h 3018"/>
                              <a:gd name="T58" fmla="*/ 1351 w 5244"/>
                              <a:gd name="T59" fmla="*/ 1691 h 3018"/>
                              <a:gd name="T60" fmla="*/ 1370 w 5244"/>
                              <a:gd name="T61" fmla="*/ 1770 h 3018"/>
                              <a:gd name="T62" fmla="*/ 1377 w 5244"/>
                              <a:gd name="T63" fmla="*/ 1856 h 3018"/>
                              <a:gd name="T64" fmla="*/ 1370 w 5244"/>
                              <a:gd name="T65" fmla="*/ 1949 h 3018"/>
                              <a:gd name="T66" fmla="*/ 1353 w 5244"/>
                              <a:gd name="T67" fmla="*/ 2029 h 3018"/>
                              <a:gd name="T68" fmla="*/ 1327 w 5244"/>
                              <a:gd name="T69" fmla="*/ 2105 h 3018"/>
                              <a:gd name="T70" fmla="*/ 1292 w 5244"/>
                              <a:gd name="T71" fmla="*/ 2176 h 3018"/>
                              <a:gd name="T72" fmla="*/ 1252 w 5244"/>
                              <a:gd name="T73" fmla="*/ 2244 h 3018"/>
                              <a:gd name="T74" fmla="*/ 1205 w 5244"/>
                              <a:gd name="T75" fmla="*/ 2308 h 3018"/>
                              <a:gd name="T76" fmla="*/ 1154 w 5244"/>
                              <a:gd name="T77" fmla="*/ 2368 h 3018"/>
                              <a:gd name="T78" fmla="*/ 1099 w 5244"/>
                              <a:gd name="T79" fmla="*/ 2425 h 3018"/>
                              <a:gd name="T80" fmla="*/ 1042 w 5244"/>
                              <a:gd name="T81" fmla="*/ 2480 h 3018"/>
                              <a:gd name="T82" fmla="*/ 984 w 5244"/>
                              <a:gd name="T83" fmla="*/ 2532 h 3018"/>
                              <a:gd name="T84" fmla="*/ 925 w 5244"/>
                              <a:gd name="T85" fmla="*/ 2581 h 3018"/>
                              <a:gd name="T86" fmla="*/ 811 w 5244"/>
                              <a:gd name="T87" fmla="*/ 2674 h 3018"/>
                              <a:gd name="T88" fmla="*/ 758 w 5244"/>
                              <a:gd name="T89" fmla="*/ 2718 h 3018"/>
                              <a:gd name="T90" fmla="*/ 708 w 5244"/>
                              <a:gd name="T91" fmla="*/ 2761 h 3018"/>
                              <a:gd name="T92" fmla="*/ 664 w 5244"/>
                              <a:gd name="T93" fmla="*/ 2803 h 3018"/>
                              <a:gd name="T94" fmla="*/ 613 w 5244"/>
                              <a:gd name="T95" fmla="*/ 2856 h 3018"/>
                              <a:gd name="T96" fmla="*/ 561 w 5244"/>
                              <a:gd name="T97" fmla="*/ 2909 h 3018"/>
                              <a:gd name="T98" fmla="*/ 510 w 5244"/>
                              <a:gd name="T99" fmla="*/ 2963 h 3018"/>
                              <a:gd name="T100" fmla="*/ 459 w 5244"/>
                              <a:gd name="T101" fmla="*/ 3018 h 3018"/>
                              <a:gd name="T102" fmla="*/ 4529 w 5244"/>
                              <a:gd name="T103" fmla="*/ 3018 h 3018"/>
                              <a:gd name="T104" fmla="*/ 5243 w 5244"/>
                              <a:gd name="T105" fmla="*/ 1388 h 3018"/>
                              <a:gd name="T106" fmla="*/ 5243 w 5244"/>
                              <a:gd name="T107" fmla="*/ 70 h 3018"/>
                              <a:gd name="T108" fmla="*/ 5175 w 5244"/>
                              <a:gd name="T109" fmla="*/ 0 h 3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5244" h="3018">
                                <a:moveTo>
                                  <a:pt x="5175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72"/>
                                </a:lnTo>
                                <a:lnTo>
                                  <a:pt x="56" y="149"/>
                                </a:lnTo>
                                <a:lnTo>
                                  <a:pt x="90" y="224"/>
                                </a:lnTo>
                                <a:lnTo>
                                  <a:pt x="126" y="297"/>
                                </a:lnTo>
                                <a:lnTo>
                                  <a:pt x="164" y="369"/>
                                </a:lnTo>
                                <a:lnTo>
                                  <a:pt x="205" y="439"/>
                                </a:lnTo>
                                <a:lnTo>
                                  <a:pt x="248" y="508"/>
                                </a:lnTo>
                                <a:lnTo>
                                  <a:pt x="293" y="574"/>
                                </a:lnTo>
                                <a:lnTo>
                                  <a:pt x="339" y="640"/>
                                </a:lnTo>
                                <a:lnTo>
                                  <a:pt x="387" y="703"/>
                                </a:lnTo>
                                <a:lnTo>
                                  <a:pt x="437" y="765"/>
                                </a:lnTo>
                                <a:lnTo>
                                  <a:pt x="488" y="824"/>
                                </a:lnTo>
                                <a:lnTo>
                                  <a:pt x="540" y="882"/>
                                </a:lnTo>
                                <a:lnTo>
                                  <a:pt x="594" y="938"/>
                                </a:lnTo>
                                <a:lnTo>
                                  <a:pt x="648" y="992"/>
                                </a:lnTo>
                                <a:lnTo>
                                  <a:pt x="703" y="1045"/>
                                </a:lnTo>
                                <a:lnTo>
                                  <a:pt x="758" y="1095"/>
                                </a:lnTo>
                                <a:lnTo>
                                  <a:pt x="814" y="1143"/>
                                </a:lnTo>
                                <a:lnTo>
                                  <a:pt x="870" y="1189"/>
                                </a:lnTo>
                                <a:lnTo>
                                  <a:pt x="926" y="1233"/>
                                </a:lnTo>
                                <a:lnTo>
                                  <a:pt x="1024" y="1305"/>
                                </a:lnTo>
                                <a:lnTo>
                                  <a:pt x="1078" y="1346"/>
                                </a:lnTo>
                                <a:lnTo>
                                  <a:pt x="1132" y="1391"/>
                                </a:lnTo>
                                <a:lnTo>
                                  <a:pt x="1186" y="1440"/>
                                </a:lnTo>
                                <a:lnTo>
                                  <a:pt x="1236" y="1494"/>
                                </a:lnTo>
                                <a:lnTo>
                                  <a:pt x="1282" y="1554"/>
                                </a:lnTo>
                                <a:lnTo>
                                  <a:pt x="1320" y="1619"/>
                                </a:lnTo>
                                <a:lnTo>
                                  <a:pt x="1351" y="1691"/>
                                </a:lnTo>
                                <a:lnTo>
                                  <a:pt x="1370" y="1770"/>
                                </a:lnTo>
                                <a:lnTo>
                                  <a:pt x="1377" y="1856"/>
                                </a:lnTo>
                                <a:lnTo>
                                  <a:pt x="1370" y="1949"/>
                                </a:lnTo>
                                <a:lnTo>
                                  <a:pt x="1353" y="2029"/>
                                </a:lnTo>
                                <a:lnTo>
                                  <a:pt x="1327" y="2105"/>
                                </a:lnTo>
                                <a:lnTo>
                                  <a:pt x="1292" y="2176"/>
                                </a:lnTo>
                                <a:lnTo>
                                  <a:pt x="1252" y="2244"/>
                                </a:lnTo>
                                <a:lnTo>
                                  <a:pt x="1205" y="2308"/>
                                </a:lnTo>
                                <a:lnTo>
                                  <a:pt x="1154" y="2368"/>
                                </a:lnTo>
                                <a:lnTo>
                                  <a:pt x="1099" y="2425"/>
                                </a:lnTo>
                                <a:lnTo>
                                  <a:pt x="1042" y="2480"/>
                                </a:lnTo>
                                <a:lnTo>
                                  <a:pt x="984" y="2532"/>
                                </a:lnTo>
                                <a:lnTo>
                                  <a:pt x="925" y="2581"/>
                                </a:lnTo>
                                <a:lnTo>
                                  <a:pt x="811" y="2674"/>
                                </a:lnTo>
                                <a:lnTo>
                                  <a:pt x="758" y="2718"/>
                                </a:lnTo>
                                <a:lnTo>
                                  <a:pt x="708" y="2761"/>
                                </a:lnTo>
                                <a:lnTo>
                                  <a:pt x="664" y="2803"/>
                                </a:lnTo>
                                <a:lnTo>
                                  <a:pt x="613" y="2856"/>
                                </a:lnTo>
                                <a:lnTo>
                                  <a:pt x="561" y="2909"/>
                                </a:lnTo>
                                <a:lnTo>
                                  <a:pt x="510" y="2963"/>
                                </a:lnTo>
                                <a:lnTo>
                                  <a:pt x="459" y="3018"/>
                                </a:lnTo>
                                <a:lnTo>
                                  <a:pt x="4529" y="3018"/>
                                </a:lnTo>
                                <a:lnTo>
                                  <a:pt x="5243" y="1388"/>
                                </a:lnTo>
                                <a:lnTo>
                                  <a:pt x="5243" y="70"/>
                                </a:lnTo>
                                <a:lnTo>
                                  <a:pt x="5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orme libre 6" descr="élément décoratif"/>
                        <wps:cNvSpPr>
                          <a:spLocks/>
                        </wps:cNvSpPr>
                        <wps:spPr bwMode="auto">
                          <a:xfrm>
                            <a:off x="5006340" y="0"/>
                            <a:ext cx="2764790" cy="1917065"/>
                          </a:xfrm>
                          <a:custGeom>
                            <a:avLst/>
                            <a:gdLst>
                              <a:gd name="T0" fmla="*/ 4353 w 4354"/>
                              <a:gd name="T1" fmla="*/ 0 h 3019"/>
                              <a:gd name="T2" fmla="*/ 0 w 4354"/>
                              <a:gd name="T3" fmla="*/ 0 h 3019"/>
                              <a:gd name="T4" fmla="*/ 21 w 4354"/>
                              <a:gd name="T5" fmla="*/ 72 h 3019"/>
                              <a:gd name="T6" fmla="*/ 47 w 4354"/>
                              <a:gd name="T7" fmla="*/ 149 h 3019"/>
                              <a:gd name="T8" fmla="*/ 75 w 4354"/>
                              <a:gd name="T9" fmla="*/ 224 h 3019"/>
                              <a:gd name="T10" fmla="*/ 107 w 4354"/>
                              <a:gd name="T11" fmla="*/ 298 h 3019"/>
                              <a:gd name="T12" fmla="*/ 140 w 4354"/>
                              <a:gd name="T13" fmla="*/ 370 h 3019"/>
                              <a:gd name="T14" fmla="*/ 177 w 4354"/>
                              <a:gd name="T15" fmla="*/ 441 h 3019"/>
                              <a:gd name="T16" fmla="*/ 215 w 4354"/>
                              <a:gd name="T17" fmla="*/ 510 h 3019"/>
                              <a:gd name="T18" fmla="*/ 255 w 4354"/>
                              <a:gd name="T19" fmla="*/ 578 h 3019"/>
                              <a:gd name="T20" fmla="*/ 298 w 4354"/>
                              <a:gd name="T21" fmla="*/ 644 h 3019"/>
                              <a:gd name="T22" fmla="*/ 342 w 4354"/>
                              <a:gd name="T23" fmla="*/ 709 h 3019"/>
                              <a:gd name="T24" fmla="*/ 388 w 4354"/>
                              <a:gd name="T25" fmla="*/ 772 h 3019"/>
                              <a:gd name="T26" fmla="*/ 435 w 4354"/>
                              <a:gd name="T27" fmla="*/ 833 h 3019"/>
                              <a:gd name="T28" fmla="*/ 484 w 4354"/>
                              <a:gd name="T29" fmla="*/ 892 h 3019"/>
                              <a:gd name="T30" fmla="*/ 534 w 4354"/>
                              <a:gd name="T31" fmla="*/ 950 h 3019"/>
                              <a:gd name="T32" fmla="*/ 585 w 4354"/>
                              <a:gd name="T33" fmla="*/ 1006 h 3019"/>
                              <a:gd name="T34" fmla="*/ 637 w 4354"/>
                              <a:gd name="T35" fmla="*/ 1061 h 3019"/>
                              <a:gd name="T36" fmla="*/ 690 w 4354"/>
                              <a:gd name="T37" fmla="*/ 1113 h 3019"/>
                              <a:gd name="T38" fmla="*/ 743 w 4354"/>
                              <a:gd name="T39" fmla="*/ 1164 h 3019"/>
                              <a:gd name="T40" fmla="*/ 797 w 4354"/>
                              <a:gd name="T41" fmla="*/ 1212 h 3019"/>
                              <a:gd name="T42" fmla="*/ 852 w 4354"/>
                              <a:gd name="T43" fmla="*/ 1259 h 3019"/>
                              <a:gd name="T44" fmla="*/ 907 w 4354"/>
                              <a:gd name="T45" fmla="*/ 1304 h 3019"/>
                              <a:gd name="T46" fmla="*/ 961 w 4354"/>
                              <a:gd name="T47" fmla="*/ 1346 h 3019"/>
                              <a:gd name="T48" fmla="*/ 1059 w 4354"/>
                              <a:gd name="T49" fmla="*/ 1418 h 3019"/>
                              <a:gd name="T50" fmla="*/ 1112 w 4354"/>
                              <a:gd name="T51" fmla="*/ 1459 h 3019"/>
                              <a:gd name="T52" fmla="*/ 1167 w 4354"/>
                              <a:gd name="T53" fmla="*/ 1504 h 3019"/>
                              <a:gd name="T54" fmla="*/ 1220 w 4354"/>
                              <a:gd name="T55" fmla="*/ 1554 h 3019"/>
                              <a:gd name="T56" fmla="*/ 1271 w 4354"/>
                              <a:gd name="T57" fmla="*/ 1608 h 3019"/>
                              <a:gd name="T58" fmla="*/ 1317 w 4354"/>
                              <a:gd name="T59" fmla="*/ 1668 h 3019"/>
                              <a:gd name="T60" fmla="*/ 1355 w 4354"/>
                              <a:gd name="T61" fmla="*/ 1733 h 3019"/>
                              <a:gd name="T62" fmla="*/ 1386 w 4354"/>
                              <a:gd name="T63" fmla="*/ 1805 h 3019"/>
                              <a:gd name="T64" fmla="*/ 1405 w 4354"/>
                              <a:gd name="T65" fmla="*/ 1883 h 3019"/>
                              <a:gd name="T66" fmla="*/ 1412 w 4354"/>
                              <a:gd name="T67" fmla="*/ 1969 h 3019"/>
                              <a:gd name="T68" fmla="*/ 1405 w 4354"/>
                              <a:gd name="T69" fmla="*/ 2063 h 3019"/>
                              <a:gd name="T70" fmla="*/ 1388 w 4354"/>
                              <a:gd name="T71" fmla="*/ 2143 h 3019"/>
                              <a:gd name="T72" fmla="*/ 1361 w 4354"/>
                              <a:gd name="T73" fmla="*/ 2218 h 3019"/>
                              <a:gd name="T74" fmla="*/ 1327 w 4354"/>
                              <a:gd name="T75" fmla="*/ 2290 h 3019"/>
                              <a:gd name="T76" fmla="*/ 1286 w 4354"/>
                              <a:gd name="T77" fmla="*/ 2357 h 3019"/>
                              <a:gd name="T78" fmla="*/ 1240 w 4354"/>
                              <a:gd name="T79" fmla="*/ 2421 h 3019"/>
                              <a:gd name="T80" fmla="*/ 1189 w 4354"/>
                              <a:gd name="T81" fmla="*/ 2482 h 3019"/>
                              <a:gd name="T82" fmla="*/ 1134 w 4354"/>
                              <a:gd name="T83" fmla="*/ 2539 h 3019"/>
                              <a:gd name="T84" fmla="*/ 1077 w 4354"/>
                              <a:gd name="T85" fmla="*/ 2593 h 3019"/>
                              <a:gd name="T86" fmla="*/ 1019 w 4354"/>
                              <a:gd name="T87" fmla="*/ 2645 h 3019"/>
                              <a:gd name="T88" fmla="*/ 960 w 4354"/>
                              <a:gd name="T89" fmla="*/ 2695 h 3019"/>
                              <a:gd name="T90" fmla="*/ 846 w 4354"/>
                              <a:gd name="T91" fmla="*/ 2788 h 3019"/>
                              <a:gd name="T92" fmla="*/ 792 w 4354"/>
                              <a:gd name="T93" fmla="*/ 2832 h 3019"/>
                              <a:gd name="T94" fmla="*/ 743 w 4354"/>
                              <a:gd name="T95" fmla="*/ 2875 h 3019"/>
                              <a:gd name="T96" fmla="*/ 699 w 4354"/>
                              <a:gd name="T97" fmla="*/ 2917 h 3019"/>
                              <a:gd name="T98" fmla="*/ 674 w 4354"/>
                              <a:gd name="T99" fmla="*/ 2942 h 3019"/>
                              <a:gd name="T100" fmla="*/ 625 w 4354"/>
                              <a:gd name="T101" fmla="*/ 2993 h 3019"/>
                              <a:gd name="T102" fmla="*/ 600 w 4354"/>
                              <a:gd name="T103" fmla="*/ 3018 h 3019"/>
                              <a:gd name="T104" fmla="*/ 4353 w 4354"/>
                              <a:gd name="T105" fmla="*/ 3018 h 3019"/>
                              <a:gd name="T106" fmla="*/ 4353 w 4354"/>
                              <a:gd name="T107" fmla="*/ 0 h 30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4354" h="3019">
                                <a:moveTo>
                                  <a:pt x="4353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72"/>
                                </a:lnTo>
                                <a:lnTo>
                                  <a:pt x="47" y="149"/>
                                </a:lnTo>
                                <a:lnTo>
                                  <a:pt x="75" y="224"/>
                                </a:lnTo>
                                <a:lnTo>
                                  <a:pt x="107" y="298"/>
                                </a:lnTo>
                                <a:lnTo>
                                  <a:pt x="140" y="370"/>
                                </a:lnTo>
                                <a:lnTo>
                                  <a:pt x="177" y="441"/>
                                </a:lnTo>
                                <a:lnTo>
                                  <a:pt x="215" y="510"/>
                                </a:lnTo>
                                <a:lnTo>
                                  <a:pt x="255" y="578"/>
                                </a:lnTo>
                                <a:lnTo>
                                  <a:pt x="298" y="644"/>
                                </a:lnTo>
                                <a:lnTo>
                                  <a:pt x="342" y="709"/>
                                </a:lnTo>
                                <a:lnTo>
                                  <a:pt x="388" y="772"/>
                                </a:lnTo>
                                <a:lnTo>
                                  <a:pt x="435" y="833"/>
                                </a:lnTo>
                                <a:lnTo>
                                  <a:pt x="484" y="892"/>
                                </a:lnTo>
                                <a:lnTo>
                                  <a:pt x="534" y="950"/>
                                </a:lnTo>
                                <a:lnTo>
                                  <a:pt x="585" y="1006"/>
                                </a:lnTo>
                                <a:lnTo>
                                  <a:pt x="637" y="1061"/>
                                </a:lnTo>
                                <a:lnTo>
                                  <a:pt x="690" y="1113"/>
                                </a:lnTo>
                                <a:lnTo>
                                  <a:pt x="743" y="1164"/>
                                </a:lnTo>
                                <a:lnTo>
                                  <a:pt x="797" y="1212"/>
                                </a:lnTo>
                                <a:lnTo>
                                  <a:pt x="852" y="1259"/>
                                </a:lnTo>
                                <a:lnTo>
                                  <a:pt x="907" y="1304"/>
                                </a:lnTo>
                                <a:lnTo>
                                  <a:pt x="961" y="1346"/>
                                </a:lnTo>
                                <a:lnTo>
                                  <a:pt x="1059" y="1418"/>
                                </a:lnTo>
                                <a:lnTo>
                                  <a:pt x="1112" y="1459"/>
                                </a:lnTo>
                                <a:lnTo>
                                  <a:pt x="1167" y="1504"/>
                                </a:lnTo>
                                <a:lnTo>
                                  <a:pt x="1220" y="1554"/>
                                </a:lnTo>
                                <a:lnTo>
                                  <a:pt x="1271" y="1608"/>
                                </a:lnTo>
                                <a:lnTo>
                                  <a:pt x="1317" y="1668"/>
                                </a:lnTo>
                                <a:lnTo>
                                  <a:pt x="1355" y="1733"/>
                                </a:lnTo>
                                <a:lnTo>
                                  <a:pt x="1386" y="1805"/>
                                </a:lnTo>
                                <a:lnTo>
                                  <a:pt x="1405" y="1883"/>
                                </a:lnTo>
                                <a:lnTo>
                                  <a:pt x="1412" y="1969"/>
                                </a:lnTo>
                                <a:lnTo>
                                  <a:pt x="1405" y="2063"/>
                                </a:lnTo>
                                <a:lnTo>
                                  <a:pt x="1388" y="2143"/>
                                </a:lnTo>
                                <a:lnTo>
                                  <a:pt x="1361" y="2218"/>
                                </a:lnTo>
                                <a:lnTo>
                                  <a:pt x="1327" y="2290"/>
                                </a:lnTo>
                                <a:lnTo>
                                  <a:pt x="1286" y="2357"/>
                                </a:lnTo>
                                <a:lnTo>
                                  <a:pt x="1240" y="2421"/>
                                </a:lnTo>
                                <a:lnTo>
                                  <a:pt x="1189" y="2482"/>
                                </a:lnTo>
                                <a:lnTo>
                                  <a:pt x="1134" y="2539"/>
                                </a:lnTo>
                                <a:lnTo>
                                  <a:pt x="1077" y="2593"/>
                                </a:lnTo>
                                <a:lnTo>
                                  <a:pt x="1019" y="2645"/>
                                </a:lnTo>
                                <a:lnTo>
                                  <a:pt x="960" y="2695"/>
                                </a:lnTo>
                                <a:lnTo>
                                  <a:pt x="846" y="2788"/>
                                </a:lnTo>
                                <a:lnTo>
                                  <a:pt x="792" y="2832"/>
                                </a:lnTo>
                                <a:lnTo>
                                  <a:pt x="743" y="2875"/>
                                </a:lnTo>
                                <a:lnTo>
                                  <a:pt x="699" y="2917"/>
                                </a:lnTo>
                                <a:lnTo>
                                  <a:pt x="674" y="2942"/>
                                </a:lnTo>
                                <a:lnTo>
                                  <a:pt x="625" y="2993"/>
                                </a:lnTo>
                                <a:lnTo>
                                  <a:pt x="600" y="3018"/>
                                </a:lnTo>
                                <a:lnTo>
                                  <a:pt x="4353" y="3018"/>
                                </a:lnTo>
                                <a:lnTo>
                                  <a:pt x="4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orme libre 7" descr="élément décoratif"/>
                        <wps:cNvSpPr>
                          <a:spLocks/>
                        </wps:cNvSpPr>
                        <wps:spPr bwMode="auto">
                          <a:xfrm>
                            <a:off x="5402580" y="0"/>
                            <a:ext cx="2373630" cy="1917065"/>
                          </a:xfrm>
                          <a:custGeom>
                            <a:avLst/>
                            <a:gdLst>
                              <a:gd name="T0" fmla="*/ 3737 w 3738"/>
                              <a:gd name="T1" fmla="*/ 0 h 3019"/>
                              <a:gd name="T2" fmla="*/ 0 w 3738"/>
                              <a:gd name="T3" fmla="*/ 0 h 3019"/>
                              <a:gd name="T4" fmla="*/ 6 w 3738"/>
                              <a:gd name="T5" fmla="*/ 17 h 3019"/>
                              <a:gd name="T6" fmla="*/ 10 w 3738"/>
                              <a:gd name="T7" fmla="*/ 28 h 3019"/>
                              <a:gd name="T8" fmla="*/ 14 w 3738"/>
                              <a:gd name="T9" fmla="*/ 39 h 3019"/>
                              <a:gd name="T10" fmla="*/ 47 w 3738"/>
                              <a:gd name="T11" fmla="*/ 124 h 3019"/>
                              <a:gd name="T12" fmla="*/ 84 w 3738"/>
                              <a:gd name="T13" fmla="*/ 205 h 3019"/>
                              <a:gd name="T14" fmla="*/ 122 w 3738"/>
                              <a:gd name="T15" fmla="*/ 284 h 3019"/>
                              <a:gd name="T16" fmla="*/ 163 w 3738"/>
                              <a:gd name="T17" fmla="*/ 359 h 3019"/>
                              <a:gd name="T18" fmla="*/ 206 w 3738"/>
                              <a:gd name="T19" fmla="*/ 431 h 3019"/>
                              <a:gd name="T20" fmla="*/ 251 w 3738"/>
                              <a:gd name="T21" fmla="*/ 500 h 3019"/>
                              <a:gd name="T22" fmla="*/ 298 w 3738"/>
                              <a:gd name="T23" fmla="*/ 566 h 3019"/>
                              <a:gd name="T24" fmla="*/ 347 w 3738"/>
                              <a:gd name="T25" fmla="*/ 629 h 3019"/>
                              <a:gd name="T26" fmla="*/ 398 w 3738"/>
                              <a:gd name="T27" fmla="*/ 688 h 3019"/>
                              <a:gd name="T28" fmla="*/ 450 w 3738"/>
                              <a:gd name="T29" fmla="*/ 745 h 3019"/>
                              <a:gd name="T30" fmla="*/ 504 w 3738"/>
                              <a:gd name="T31" fmla="*/ 798 h 3019"/>
                              <a:gd name="T32" fmla="*/ 559 w 3738"/>
                              <a:gd name="T33" fmla="*/ 847 h 3019"/>
                              <a:gd name="T34" fmla="*/ 615 w 3738"/>
                              <a:gd name="T35" fmla="*/ 894 h 3019"/>
                              <a:gd name="T36" fmla="*/ 673 w 3738"/>
                              <a:gd name="T37" fmla="*/ 937 h 3019"/>
                              <a:gd name="T38" fmla="*/ 731 w 3738"/>
                              <a:gd name="T39" fmla="*/ 977 h 3019"/>
                              <a:gd name="T40" fmla="*/ 799 w 3738"/>
                              <a:gd name="T41" fmla="*/ 1018 h 3019"/>
                              <a:gd name="T42" fmla="*/ 867 w 3738"/>
                              <a:gd name="T43" fmla="*/ 1056 h 3019"/>
                              <a:gd name="T44" fmla="*/ 935 w 3738"/>
                              <a:gd name="T45" fmla="*/ 1091 h 3019"/>
                              <a:gd name="T46" fmla="*/ 1004 w 3738"/>
                              <a:gd name="T47" fmla="*/ 1125 h 3019"/>
                              <a:gd name="T48" fmla="*/ 1143 w 3738"/>
                              <a:gd name="T49" fmla="*/ 1192 h 3019"/>
                              <a:gd name="T50" fmla="*/ 1212 w 3738"/>
                              <a:gd name="T51" fmla="*/ 1226 h 3019"/>
                              <a:gd name="T52" fmla="*/ 1281 w 3738"/>
                              <a:gd name="T53" fmla="*/ 1261 h 3019"/>
                              <a:gd name="T54" fmla="*/ 1349 w 3738"/>
                              <a:gd name="T55" fmla="*/ 1299 h 3019"/>
                              <a:gd name="T56" fmla="*/ 1416 w 3738"/>
                              <a:gd name="T57" fmla="*/ 1340 h 3019"/>
                              <a:gd name="T58" fmla="*/ 1482 w 3738"/>
                              <a:gd name="T59" fmla="*/ 1384 h 3019"/>
                              <a:gd name="T60" fmla="*/ 1547 w 3738"/>
                              <a:gd name="T61" fmla="*/ 1433 h 3019"/>
                              <a:gd name="T62" fmla="*/ 1611 w 3738"/>
                              <a:gd name="T63" fmla="*/ 1488 h 3019"/>
                              <a:gd name="T64" fmla="*/ 1658 w 3738"/>
                              <a:gd name="T65" fmla="*/ 1537 h 3019"/>
                              <a:gd name="T66" fmla="*/ 1698 w 3738"/>
                              <a:gd name="T67" fmla="*/ 1589 h 3019"/>
                              <a:gd name="T68" fmla="*/ 1729 w 3738"/>
                              <a:gd name="T69" fmla="*/ 1644 h 3019"/>
                              <a:gd name="T70" fmla="*/ 1752 w 3738"/>
                              <a:gd name="T71" fmla="*/ 1701 h 3019"/>
                              <a:gd name="T72" fmla="*/ 1769 w 3738"/>
                              <a:gd name="T73" fmla="*/ 1761 h 3019"/>
                              <a:gd name="T74" fmla="*/ 1778 w 3738"/>
                              <a:gd name="T75" fmla="*/ 1823 h 3019"/>
                              <a:gd name="T76" fmla="*/ 1782 w 3738"/>
                              <a:gd name="T77" fmla="*/ 1886 h 3019"/>
                              <a:gd name="T78" fmla="*/ 1779 w 3738"/>
                              <a:gd name="T79" fmla="*/ 1951 h 3019"/>
                              <a:gd name="T80" fmla="*/ 1771 w 3738"/>
                              <a:gd name="T81" fmla="*/ 2016 h 3019"/>
                              <a:gd name="T82" fmla="*/ 1759 w 3738"/>
                              <a:gd name="T83" fmla="*/ 2083 h 3019"/>
                              <a:gd name="T84" fmla="*/ 1741 w 3738"/>
                              <a:gd name="T85" fmla="*/ 2151 h 3019"/>
                              <a:gd name="T86" fmla="*/ 1719 w 3738"/>
                              <a:gd name="T87" fmla="*/ 2218 h 3019"/>
                              <a:gd name="T88" fmla="*/ 1694 w 3738"/>
                              <a:gd name="T89" fmla="*/ 2286 h 3019"/>
                              <a:gd name="T90" fmla="*/ 1666 w 3738"/>
                              <a:gd name="T91" fmla="*/ 2354 h 3019"/>
                              <a:gd name="T92" fmla="*/ 1634 w 3738"/>
                              <a:gd name="T93" fmla="*/ 2422 h 3019"/>
                              <a:gd name="T94" fmla="*/ 1600 w 3738"/>
                              <a:gd name="T95" fmla="*/ 2489 h 3019"/>
                              <a:gd name="T96" fmla="*/ 1565 w 3738"/>
                              <a:gd name="T97" fmla="*/ 2554 h 3019"/>
                              <a:gd name="T98" fmla="*/ 1527 w 3738"/>
                              <a:gd name="T99" fmla="*/ 2619 h 3019"/>
                              <a:gd name="T100" fmla="*/ 1489 w 3738"/>
                              <a:gd name="T101" fmla="*/ 2683 h 3019"/>
                              <a:gd name="T102" fmla="*/ 1450 w 3738"/>
                              <a:gd name="T103" fmla="*/ 2744 h 3019"/>
                              <a:gd name="T104" fmla="*/ 1411 w 3738"/>
                              <a:gd name="T105" fmla="*/ 2804 h 3019"/>
                              <a:gd name="T106" fmla="*/ 1372 w 3738"/>
                              <a:gd name="T107" fmla="*/ 2861 h 3019"/>
                              <a:gd name="T108" fmla="*/ 1334 w 3738"/>
                              <a:gd name="T109" fmla="*/ 2917 h 3019"/>
                              <a:gd name="T110" fmla="*/ 1296 w 3738"/>
                              <a:gd name="T111" fmla="*/ 2969 h 3019"/>
                              <a:gd name="T112" fmla="*/ 1261 w 3738"/>
                              <a:gd name="T113" fmla="*/ 3018 h 3019"/>
                              <a:gd name="T114" fmla="*/ 3737 w 3738"/>
                              <a:gd name="T115" fmla="*/ 3018 h 3019"/>
                              <a:gd name="T116" fmla="*/ 3737 w 3738"/>
                              <a:gd name="T117" fmla="*/ 0 h 30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3738" h="3019">
                                <a:moveTo>
                                  <a:pt x="3737" y="0"/>
                                </a:moveTo>
                                <a:lnTo>
                                  <a:pt x="0" y="0"/>
                                </a:lnTo>
                                <a:lnTo>
                                  <a:pt x="6" y="17"/>
                                </a:lnTo>
                                <a:lnTo>
                                  <a:pt x="10" y="28"/>
                                </a:lnTo>
                                <a:lnTo>
                                  <a:pt x="14" y="39"/>
                                </a:lnTo>
                                <a:lnTo>
                                  <a:pt x="47" y="124"/>
                                </a:lnTo>
                                <a:lnTo>
                                  <a:pt x="84" y="205"/>
                                </a:lnTo>
                                <a:lnTo>
                                  <a:pt x="122" y="284"/>
                                </a:lnTo>
                                <a:lnTo>
                                  <a:pt x="163" y="359"/>
                                </a:lnTo>
                                <a:lnTo>
                                  <a:pt x="206" y="431"/>
                                </a:lnTo>
                                <a:lnTo>
                                  <a:pt x="251" y="500"/>
                                </a:lnTo>
                                <a:lnTo>
                                  <a:pt x="298" y="566"/>
                                </a:lnTo>
                                <a:lnTo>
                                  <a:pt x="347" y="629"/>
                                </a:lnTo>
                                <a:lnTo>
                                  <a:pt x="398" y="688"/>
                                </a:lnTo>
                                <a:lnTo>
                                  <a:pt x="450" y="745"/>
                                </a:lnTo>
                                <a:lnTo>
                                  <a:pt x="504" y="798"/>
                                </a:lnTo>
                                <a:lnTo>
                                  <a:pt x="559" y="847"/>
                                </a:lnTo>
                                <a:lnTo>
                                  <a:pt x="615" y="894"/>
                                </a:lnTo>
                                <a:lnTo>
                                  <a:pt x="673" y="937"/>
                                </a:lnTo>
                                <a:lnTo>
                                  <a:pt x="731" y="977"/>
                                </a:lnTo>
                                <a:lnTo>
                                  <a:pt x="799" y="1018"/>
                                </a:lnTo>
                                <a:lnTo>
                                  <a:pt x="867" y="1056"/>
                                </a:lnTo>
                                <a:lnTo>
                                  <a:pt x="935" y="1091"/>
                                </a:lnTo>
                                <a:lnTo>
                                  <a:pt x="1004" y="1125"/>
                                </a:lnTo>
                                <a:lnTo>
                                  <a:pt x="1143" y="1192"/>
                                </a:lnTo>
                                <a:lnTo>
                                  <a:pt x="1212" y="1226"/>
                                </a:lnTo>
                                <a:lnTo>
                                  <a:pt x="1281" y="1261"/>
                                </a:lnTo>
                                <a:lnTo>
                                  <a:pt x="1349" y="1299"/>
                                </a:lnTo>
                                <a:lnTo>
                                  <a:pt x="1416" y="1340"/>
                                </a:lnTo>
                                <a:lnTo>
                                  <a:pt x="1482" y="1384"/>
                                </a:lnTo>
                                <a:lnTo>
                                  <a:pt x="1547" y="1433"/>
                                </a:lnTo>
                                <a:lnTo>
                                  <a:pt x="1611" y="1488"/>
                                </a:lnTo>
                                <a:lnTo>
                                  <a:pt x="1658" y="1537"/>
                                </a:lnTo>
                                <a:lnTo>
                                  <a:pt x="1698" y="1589"/>
                                </a:lnTo>
                                <a:lnTo>
                                  <a:pt x="1729" y="1644"/>
                                </a:lnTo>
                                <a:lnTo>
                                  <a:pt x="1752" y="1701"/>
                                </a:lnTo>
                                <a:lnTo>
                                  <a:pt x="1769" y="1761"/>
                                </a:lnTo>
                                <a:lnTo>
                                  <a:pt x="1778" y="1823"/>
                                </a:lnTo>
                                <a:lnTo>
                                  <a:pt x="1782" y="1886"/>
                                </a:lnTo>
                                <a:lnTo>
                                  <a:pt x="1779" y="1951"/>
                                </a:lnTo>
                                <a:lnTo>
                                  <a:pt x="1771" y="2016"/>
                                </a:lnTo>
                                <a:lnTo>
                                  <a:pt x="1759" y="2083"/>
                                </a:lnTo>
                                <a:lnTo>
                                  <a:pt x="1741" y="2151"/>
                                </a:lnTo>
                                <a:lnTo>
                                  <a:pt x="1719" y="2218"/>
                                </a:lnTo>
                                <a:lnTo>
                                  <a:pt x="1694" y="2286"/>
                                </a:lnTo>
                                <a:lnTo>
                                  <a:pt x="1666" y="2354"/>
                                </a:lnTo>
                                <a:lnTo>
                                  <a:pt x="1634" y="2422"/>
                                </a:lnTo>
                                <a:lnTo>
                                  <a:pt x="1600" y="2489"/>
                                </a:lnTo>
                                <a:lnTo>
                                  <a:pt x="1565" y="2554"/>
                                </a:lnTo>
                                <a:lnTo>
                                  <a:pt x="1527" y="2619"/>
                                </a:lnTo>
                                <a:lnTo>
                                  <a:pt x="1489" y="2683"/>
                                </a:lnTo>
                                <a:lnTo>
                                  <a:pt x="1450" y="2744"/>
                                </a:lnTo>
                                <a:lnTo>
                                  <a:pt x="1411" y="2804"/>
                                </a:lnTo>
                                <a:lnTo>
                                  <a:pt x="1372" y="2861"/>
                                </a:lnTo>
                                <a:lnTo>
                                  <a:pt x="1334" y="2917"/>
                                </a:lnTo>
                                <a:lnTo>
                                  <a:pt x="1296" y="2969"/>
                                </a:lnTo>
                                <a:lnTo>
                                  <a:pt x="1261" y="3018"/>
                                </a:lnTo>
                                <a:lnTo>
                                  <a:pt x="3737" y="3018"/>
                                </a:lnTo>
                                <a:lnTo>
                                  <a:pt x="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orme libre 8" descr="élément décoratif"/>
                        <wps:cNvSpPr>
                          <a:spLocks/>
                        </wps:cNvSpPr>
                        <wps:spPr bwMode="auto">
                          <a:xfrm>
                            <a:off x="6324600" y="0"/>
                            <a:ext cx="1449705" cy="1916430"/>
                          </a:xfrm>
                          <a:custGeom>
                            <a:avLst/>
                            <a:gdLst>
                              <a:gd name="T0" fmla="*/ 2282 w 2283"/>
                              <a:gd name="T1" fmla="*/ 0 h 3018"/>
                              <a:gd name="T2" fmla="*/ 0 w 2283"/>
                              <a:gd name="T3" fmla="*/ 0 h 3018"/>
                              <a:gd name="T4" fmla="*/ 7 w 2283"/>
                              <a:gd name="T5" fmla="*/ 91 h 3018"/>
                              <a:gd name="T6" fmla="*/ 20 w 2283"/>
                              <a:gd name="T7" fmla="*/ 181 h 3018"/>
                              <a:gd name="T8" fmla="*/ 38 w 2283"/>
                              <a:gd name="T9" fmla="*/ 265 h 3018"/>
                              <a:gd name="T10" fmla="*/ 60 w 2283"/>
                              <a:gd name="T11" fmla="*/ 343 h 3018"/>
                              <a:gd name="T12" fmla="*/ 86 w 2283"/>
                              <a:gd name="T13" fmla="*/ 417 h 3018"/>
                              <a:gd name="T14" fmla="*/ 116 w 2283"/>
                              <a:gd name="T15" fmla="*/ 485 h 3018"/>
                              <a:gd name="T16" fmla="*/ 150 w 2283"/>
                              <a:gd name="T17" fmla="*/ 548 h 3018"/>
                              <a:gd name="T18" fmla="*/ 188 w 2283"/>
                              <a:gd name="T19" fmla="*/ 606 h 3018"/>
                              <a:gd name="T20" fmla="*/ 228 w 2283"/>
                              <a:gd name="T21" fmla="*/ 660 h 3018"/>
                              <a:gd name="T22" fmla="*/ 272 w 2283"/>
                              <a:gd name="T23" fmla="*/ 710 h 3018"/>
                              <a:gd name="T24" fmla="*/ 319 w 2283"/>
                              <a:gd name="T25" fmla="*/ 756 h 3018"/>
                              <a:gd name="T26" fmla="*/ 369 w 2283"/>
                              <a:gd name="T27" fmla="*/ 799 h 3018"/>
                              <a:gd name="T28" fmla="*/ 420 w 2283"/>
                              <a:gd name="T29" fmla="*/ 838 h 3018"/>
                              <a:gd name="T30" fmla="*/ 474 w 2283"/>
                              <a:gd name="T31" fmla="*/ 874 h 3018"/>
                              <a:gd name="T32" fmla="*/ 530 w 2283"/>
                              <a:gd name="T33" fmla="*/ 907 h 3018"/>
                              <a:gd name="T34" fmla="*/ 588 w 2283"/>
                              <a:gd name="T35" fmla="*/ 937 h 3018"/>
                              <a:gd name="T36" fmla="*/ 647 w 2283"/>
                              <a:gd name="T37" fmla="*/ 965 h 3018"/>
                              <a:gd name="T38" fmla="*/ 708 w 2283"/>
                              <a:gd name="T39" fmla="*/ 990 h 3018"/>
                              <a:gd name="T40" fmla="*/ 769 w 2283"/>
                              <a:gd name="T41" fmla="*/ 1014 h 3018"/>
                              <a:gd name="T42" fmla="*/ 831 w 2283"/>
                              <a:gd name="T43" fmla="*/ 1036 h 3018"/>
                              <a:gd name="T44" fmla="*/ 894 w 2283"/>
                              <a:gd name="T45" fmla="*/ 1057 h 3018"/>
                              <a:gd name="T46" fmla="*/ 957 w 2283"/>
                              <a:gd name="T47" fmla="*/ 1076 h 3018"/>
                              <a:gd name="T48" fmla="*/ 1021 w 2283"/>
                              <a:gd name="T49" fmla="*/ 1094 h 3018"/>
                              <a:gd name="T50" fmla="*/ 1331 w 2283"/>
                              <a:gd name="T51" fmla="*/ 1181 h 3018"/>
                              <a:gd name="T52" fmla="*/ 1390 w 2283"/>
                              <a:gd name="T53" fmla="*/ 1199 h 3018"/>
                              <a:gd name="T54" fmla="*/ 1448 w 2283"/>
                              <a:gd name="T55" fmla="*/ 1218 h 3018"/>
                              <a:gd name="T56" fmla="*/ 1500 w 2283"/>
                              <a:gd name="T57" fmla="*/ 1242 h 3018"/>
                              <a:gd name="T58" fmla="*/ 1552 w 2283"/>
                              <a:gd name="T59" fmla="*/ 1276 h 3018"/>
                              <a:gd name="T60" fmla="*/ 1601 w 2283"/>
                              <a:gd name="T61" fmla="*/ 1322 h 3018"/>
                              <a:gd name="T62" fmla="*/ 1646 w 2283"/>
                              <a:gd name="T63" fmla="*/ 1376 h 3018"/>
                              <a:gd name="T64" fmla="*/ 1686 w 2283"/>
                              <a:gd name="T65" fmla="*/ 1439 h 3018"/>
                              <a:gd name="T66" fmla="*/ 1718 w 2283"/>
                              <a:gd name="T67" fmla="*/ 1510 h 3018"/>
                              <a:gd name="T68" fmla="*/ 1741 w 2283"/>
                              <a:gd name="T69" fmla="*/ 1587 h 3018"/>
                              <a:gd name="T70" fmla="*/ 1753 w 2283"/>
                              <a:gd name="T71" fmla="*/ 1670 h 3018"/>
                              <a:gd name="T72" fmla="*/ 1753 w 2283"/>
                              <a:gd name="T73" fmla="*/ 1757 h 3018"/>
                              <a:gd name="T74" fmla="*/ 1742 w 2283"/>
                              <a:gd name="T75" fmla="*/ 1843 h 3018"/>
                              <a:gd name="T76" fmla="*/ 1723 w 2283"/>
                              <a:gd name="T77" fmla="*/ 1924 h 3018"/>
                              <a:gd name="T78" fmla="*/ 1697 w 2283"/>
                              <a:gd name="T79" fmla="*/ 2002 h 3018"/>
                              <a:gd name="T80" fmla="*/ 1665 w 2283"/>
                              <a:gd name="T81" fmla="*/ 2077 h 3018"/>
                              <a:gd name="T82" fmla="*/ 1627 w 2283"/>
                              <a:gd name="T83" fmla="*/ 2149 h 3018"/>
                              <a:gd name="T84" fmla="*/ 1585 w 2283"/>
                              <a:gd name="T85" fmla="*/ 2217 h 3018"/>
                              <a:gd name="T86" fmla="*/ 1540 w 2283"/>
                              <a:gd name="T87" fmla="*/ 2283 h 3018"/>
                              <a:gd name="T88" fmla="*/ 1492 w 2283"/>
                              <a:gd name="T89" fmla="*/ 2346 h 3018"/>
                              <a:gd name="T90" fmla="*/ 1442 w 2283"/>
                              <a:gd name="T91" fmla="*/ 2406 h 3018"/>
                              <a:gd name="T92" fmla="*/ 1391 w 2283"/>
                              <a:gd name="T93" fmla="*/ 2464 h 3018"/>
                              <a:gd name="T94" fmla="*/ 1340 w 2283"/>
                              <a:gd name="T95" fmla="*/ 2520 h 3018"/>
                              <a:gd name="T96" fmla="*/ 1241 w 2283"/>
                              <a:gd name="T97" fmla="*/ 2625 h 3018"/>
                              <a:gd name="T98" fmla="*/ 1194 w 2283"/>
                              <a:gd name="T99" fmla="*/ 2675 h 3018"/>
                              <a:gd name="T100" fmla="*/ 1152 w 2283"/>
                              <a:gd name="T101" fmla="*/ 2723 h 3018"/>
                              <a:gd name="T102" fmla="*/ 1104 w 2283"/>
                              <a:gd name="T103" fmla="*/ 2778 h 3018"/>
                              <a:gd name="T104" fmla="*/ 1058 w 2283"/>
                              <a:gd name="T105" fmla="*/ 2836 h 3018"/>
                              <a:gd name="T106" fmla="*/ 1012 w 2283"/>
                              <a:gd name="T107" fmla="*/ 2894 h 3018"/>
                              <a:gd name="T108" fmla="*/ 968 w 2283"/>
                              <a:gd name="T109" fmla="*/ 2955 h 3018"/>
                              <a:gd name="T110" fmla="*/ 926 w 2283"/>
                              <a:gd name="T111" fmla="*/ 3018 h 3018"/>
                              <a:gd name="T112" fmla="*/ 2282 w 2283"/>
                              <a:gd name="T113" fmla="*/ 3018 h 3018"/>
                              <a:gd name="T114" fmla="*/ 2282 w 2283"/>
                              <a:gd name="T115" fmla="*/ 0 h 3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83" h="3018">
                                <a:moveTo>
                                  <a:pt x="2282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91"/>
                                </a:lnTo>
                                <a:lnTo>
                                  <a:pt x="20" y="181"/>
                                </a:lnTo>
                                <a:lnTo>
                                  <a:pt x="38" y="265"/>
                                </a:lnTo>
                                <a:lnTo>
                                  <a:pt x="60" y="343"/>
                                </a:lnTo>
                                <a:lnTo>
                                  <a:pt x="86" y="417"/>
                                </a:lnTo>
                                <a:lnTo>
                                  <a:pt x="116" y="485"/>
                                </a:lnTo>
                                <a:lnTo>
                                  <a:pt x="150" y="548"/>
                                </a:lnTo>
                                <a:lnTo>
                                  <a:pt x="188" y="606"/>
                                </a:lnTo>
                                <a:lnTo>
                                  <a:pt x="228" y="660"/>
                                </a:lnTo>
                                <a:lnTo>
                                  <a:pt x="272" y="710"/>
                                </a:lnTo>
                                <a:lnTo>
                                  <a:pt x="319" y="756"/>
                                </a:lnTo>
                                <a:lnTo>
                                  <a:pt x="369" y="799"/>
                                </a:lnTo>
                                <a:lnTo>
                                  <a:pt x="420" y="838"/>
                                </a:lnTo>
                                <a:lnTo>
                                  <a:pt x="474" y="874"/>
                                </a:lnTo>
                                <a:lnTo>
                                  <a:pt x="530" y="907"/>
                                </a:lnTo>
                                <a:lnTo>
                                  <a:pt x="588" y="937"/>
                                </a:lnTo>
                                <a:lnTo>
                                  <a:pt x="647" y="965"/>
                                </a:lnTo>
                                <a:lnTo>
                                  <a:pt x="708" y="990"/>
                                </a:lnTo>
                                <a:lnTo>
                                  <a:pt x="769" y="1014"/>
                                </a:lnTo>
                                <a:lnTo>
                                  <a:pt x="831" y="1036"/>
                                </a:lnTo>
                                <a:lnTo>
                                  <a:pt x="894" y="1057"/>
                                </a:lnTo>
                                <a:lnTo>
                                  <a:pt x="957" y="1076"/>
                                </a:lnTo>
                                <a:lnTo>
                                  <a:pt x="1021" y="1094"/>
                                </a:lnTo>
                                <a:lnTo>
                                  <a:pt x="1331" y="1181"/>
                                </a:lnTo>
                                <a:lnTo>
                                  <a:pt x="1390" y="1199"/>
                                </a:lnTo>
                                <a:lnTo>
                                  <a:pt x="1448" y="1218"/>
                                </a:lnTo>
                                <a:lnTo>
                                  <a:pt x="1500" y="1242"/>
                                </a:lnTo>
                                <a:lnTo>
                                  <a:pt x="1552" y="1276"/>
                                </a:lnTo>
                                <a:lnTo>
                                  <a:pt x="1601" y="1322"/>
                                </a:lnTo>
                                <a:lnTo>
                                  <a:pt x="1646" y="1376"/>
                                </a:lnTo>
                                <a:lnTo>
                                  <a:pt x="1686" y="1439"/>
                                </a:lnTo>
                                <a:lnTo>
                                  <a:pt x="1718" y="1510"/>
                                </a:lnTo>
                                <a:lnTo>
                                  <a:pt x="1741" y="1587"/>
                                </a:lnTo>
                                <a:lnTo>
                                  <a:pt x="1753" y="1670"/>
                                </a:lnTo>
                                <a:lnTo>
                                  <a:pt x="1753" y="1757"/>
                                </a:lnTo>
                                <a:lnTo>
                                  <a:pt x="1742" y="1843"/>
                                </a:lnTo>
                                <a:lnTo>
                                  <a:pt x="1723" y="1924"/>
                                </a:lnTo>
                                <a:lnTo>
                                  <a:pt x="1697" y="2002"/>
                                </a:lnTo>
                                <a:lnTo>
                                  <a:pt x="1665" y="2077"/>
                                </a:lnTo>
                                <a:lnTo>
                                  <a:pt x="1627" y="2149"/>
                                </a:lnTo>
                                <a:lnTo>
                                  <a:pt x="1585" y="2217"/>
                                </a:lnTo>
                                <a:lnTo>
                                  <a:pt x="1540" y="2283"/>
                                </a:lnTo>
                                <a:lnTo>
                                  <a:pt x="1492" y="2346"/>
                                </a:lnTo>
                                <a:lnTo>
                                  <a:pt x="1442" y="2406"/>
                                </a:lnTo>
                                <a:lnTo>
                                  <a:pt x="1391" y="2464"/>
                                </a:lnTo>
                                <a:lnTo>
                                  <a:pt x="1340" y="2520"/>
                                </a:lnTo>
                                <a:lnTo>
                                  <a:pt x="1241" y="2625"/>
                                </a:lnTo>
                                <a:lnTo>
                                  <a:pt x="1194" y="2675"/>
                                </a:lnTo>
                                <a:lnTo>
                                  <a:pt x="1152" y="2723"/>
                                </a:lnTo>
                                <a:lnTo>
                                  <a:pt x="1104" y="2778"/>
                                </a:lnTo>
                                <a:lnTo>
                                  <a:pt x="1058" y="2836"/>
                                </a:lnTo>
                                <a:lnTo>
                                  <a:pt x="1012" y="2894"/>
                                </a:lnTo>
                                <a:lnTo>
                                  <a:pt x="968" y="2955"/>
                                </a:lnTo>
                                <a:lnTo>
                                  <a:pt x="926" y="3018"/>
                                </a:lnTo>
                                <a:lnTo>
                                  <a:pt x="2282" y="3018"/>
                                </a:lnTo>
                                <a:lnTo>
                                  <a:pt x="2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2" name="Groupe 1" descr="élément décoratif"/>
                        <wpg:cNvGrpSpPr/>
                        <wpg:grpSpPr>
                          <a:xfrm>
                            <a:off x="5219700" y="7025640"/>
                            <a:ext cx="2557780" cy="3039110"/>
                            <a:chOff x="0" y="0"/>
                            <a:chExt cx="2557780" cy="3039110"/>
                          </a:xfr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g:grpSpPr>
                        <wps:wsp>
                          <wps:cNvPr id="213" name="Cercle"/>
                          <wps:cNvSpPr/>
                          <wps:spPr>
                            <a:xfrm>
                              <a:off x="2349500" y="1752600"/>
                              <a:ext cx="101600" cy="1016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4" name="Cercle"/>
                          <wps:cNvSpPr/>
                          <wps:spPr>
                            <a:xfrm>
                              <a:off x="2489200" y="3937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5" name="Cercle"/>
                          <wps:cNvSpPr/>
                          <wps:spPr>
                            <a:xfrm>
                              <a:off x="2362200" y="13716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6" name="Cercle"/>
                          <wps:cNvSpPr/>
                          <wps:spPr>
                            <a:xfrm>
                              <a:off x="2374900" y="9779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7" name="Cercle"/>
                          <wps:cNvSpPr/>
                          <wps:spPr>
                            <a:xfrm>
                              <a:off x="2387600" y="596900"/>
                              <a:ext cx="20320" cy="203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8" name="Cercle"/>
                          <wps:cNvSpPr/>
                          <wps:spPr>
                            <a:xfrm>
                              <a:off x="2400300" y="2032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9" name="Cercle"/>
                          <wps:cNvSpPr/>
                          <wps:spPr>
                            <a:xfrm>
                              <a:off x="2501900" y="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0" name="Cercle"/>
                          <wps:cNvSpPr/>
                          <wps:spPr>
                            <a:xfrm>
                              <a:off x="2463800" y="1168400"/>
                              <a:ext cx="58420" cy="584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1" name="Cercle"/>
                          <wps:cNvSpPr/>
                          <wps:spPr>
                            <a:xfrm>
                              <a:off x="2451100" y="1549400"/>
                              <a:ext cx="91440" cy="914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2" name="Cercle"/>
                          <wps:cNvSpPr/>
                          <wps:spPr>
                            <a:xfrm>
                              <a:off x="2476500" y="7874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3" name="Ligne"/>
                          <wps:cNvCnPr/>
                          <wps:spPr>
                            <a:xfrm>
                              <a:off x="2298700" y="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224" name="Cercle"/>
                          <wps:cNvSpPr/>
                          <wps:spPr>
                            <a:xfrm>
                              <a:off x="2171700" y="1371600"/>
                              <a:ext cx="63500" cy="635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5" name="Cercle"/>
                          <wps:cNvSpPr/>
                          <wps:spPr>
                            <a:xfrm>
                              <a:off x="2286000" y="3937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6" name="Cercle"/>
                          <wps:cNvSpPr/>
                          <wps:spPr>
                            <a:xfrm>
                              <a:off x="2235200" y="1943100"/>
                              <a:ext cx="119380" cy="1193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7" name="Cercle"/>
                          <wps:cNvSpPr/>
                          <wps:spPr>
                            <a:xfrm>
                              <a:off x="2184400" y="9779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8" name="Cercle"/>
                          <wps:cNvSpPr/>
                          <wps:spPr>
                            <a:xfrm>
                              <a:off x="2184400" y="5969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9" name="Cercle"/>
                          <wps:cNvSpPr/>
                          <wps:spPr>
                            <a:xfrm>
                              <a:off x="2146300" y="1752600"/>
                              <a:ext cx="93981" cy="939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0" name="Cercle"/>
                          <wps:cNvSpPr/>
                          <wps:spPr>
                            <a:xfrm>
                              <a:off x="2260600" y="1562100"/>
                              <a:ext cx="86361" cy="863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1" name="Cercle"/>
                          <wps:cNvSpPr/>
                          <wps:spPr>
                            <a:xfrm>
                              <a:off x="2273300" y="11684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2" name="Forme"/>
                          <wps:cNvSpPr/>
                          <wps:spPr>
                            <a:xfrm>
                              <a:off x="2438399" y="1930399"/>
                              <a:ext cx="118112" cy="12700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1613" y="21600"/>
                                  </a:moveTo>
                                  <a:cubicBezTo>
                                    <a:pt x="15794" y="21600"/>
                                    <a:pt x="19510" y="19440"/>
                                    <a:pt x="21600" y="16200"/>
                                  </a:cubicBezTo>
                                  <a:lnTo>
                                    <a:pt x="21600" y="5400"/>
                                  </a:lnTo>
                                  <a:cubicBezTo>
                                    <a:pt x="19510" y="2160"/>
                                    <a:pt x="15794" y="0"/>
                                    <a:pt x="11613" y="0"/>
                                  </a:cubicBezTo>
                                  <a:cubicBezTo>
                                    <a:pt x="5110" y="0"/>
                                    <a:pt x="0" y="4752"/>
                                    <a:pt x="0" y="10800"/>
                                  </a:cubicBezTo>
                                  <a:cubicBezTo>
                                    <a:pt x="0" y="16848"/>
                                    <a:pt x="5110" y="21600"/>
                                    <a:pt x="11613" y="2160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3" name="Cercle"/>
                          <wps:cNvSpPr/>
                          <wps:spPr>
                            <a:xfrm>
                              <a:off x="2286000" y="787400"/>
                              <a:ext cx="30481" cy="304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4" name="Cercle"/>
                          <wps:cNvSpPr/>
                          <wps:spPr>
                            <a:xfrm>
                              <a:off x="2197100" y="2032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5" name="Cercle"/>
                          <wps:cNvSpPr/>
                          <wps:spPr>
                            <a:xfrm>
                              <a:off x="1739900" y="2540000"/>
                              <a:ext cx="119380" cy="1193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6" name="Cercle"/>
                          <wps:cNvSpPr/>
                          <wps:spPr>
                            <a:xfrm>
                              <a:off x="1828800" y="2717800"/>
                              <a:ext cx="147320" cy="1473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7" name="Cercle"/>
                          <wps:cNvSpPr/>
                          <wps:spPr>
                            <a:xfrm>
                              <a:off x="1930400" y="2527300"/>
                              <a:ext cx="137161" cy="1371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8" name="Cercle"/>
                          <wps:cNvSpPr/>
                          <wps:spPr>
                            <a:xfrm>
                              <a:off x="2133600" y="2133600"/>
                              <a:ext cx="127000" cy="1270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9" name="Cercle"/>
                          <wps:cNvSpPr/>
                          <wps:spPr>
                            <a:xfrm>
                              <a:off x="2032000" y="2324100"/>
                              <a:ext cx="139700" cy="139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0" name="Forme"/>
                          <wps:cNvSpPr/>
                          <wps:spPr>
                            <a:xfrm>
                              <a:off x="1739900" y="2933700"/>
                              <a:ext cx="132081" cy="10541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3533"/>
                                  </a:moveTo>
                                  <a:cubicBezTo>
                                    <a:pt x="21600" y="5986"/>
                                    <a:pt x="16823" y="0"/>
                                    <a:pt x="10800" y="0"/>
                                  </a:cubicBezTo>
                                  <a:cubicBezTo>
                                    <a:pt x="4777" y="0"/>
                                    <a:pt x="0" y="5985"/>
                                    <a:pt x="0" y="13533"/>
                                  </a:cubicBezTo>
                                  <a:cubicBezTo>
                                    <a:pt x="0" y="16655"/>
                                    <a:pt x="831" y="19518"/>
                                    <a:pt x="2285" y="21600"/>
                                  </a:cubicBezTo>
                                  <a:lnTo>
                                    <a:pt x="19523" y="21600"/>
                                  </a:lnTo>
                                  <a:cubicBezTo>
                                    <a:pt x="20769" y="19258"/>
                                    <a:pt x="21600" y="16395"/>
                                    <a:pt x="21600" y="1353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1" name="Forme"/>
                          <wps:cNvSpPr/>
                          <wps:spPr>
                            <a:xfrm>
                              <a:off x="2527299" y="2146300"/>
                              <a:ext cx="29211" cy="11557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10681"/>
                                  </a:moveTo>
                                  <a:cubicBezTo>
                                    <a:pt x="0" y="15191"/>
                                    <a:pt x="8452" y="18989"/>
                                    <a:pt x="21600" y="21600"/>
                                  </a:cubicBezTo>
                                  <a:lnTo>
                                    <a:pt x="21600" y="0"/>
                                  </a:lnTo>
                                  <a:cubicBezTo>
                                    <a:pt x="8452" y="2374"/>
                                    <a:pt x="0" y="6171"/>
                                    <a:pt x="0" y="1068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2" name="Cercle"/>
                          <wps:cNvSpPr/>
                          <wps:spPr>
                            <a:xfrm>
                              <a:off x="1841500" y="2336800"/>
                              <a:ext cx="127000" cy="1270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3" name="Cercle"/>
                          <wps:cNvSpPr/>
                          <wps:spPr>
                            <a:xfrm>
                              <a:off x="1638300" y="2730500"/>
                              <a:ext cx="127000" cy="1270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4" name="Cercle"/>
                          <wps:cNvSpPr/>
                          <wps:spPr>
                            <a:xfrm>
                              <a:off x="2222500" y="2324100"/>
                              <a:ext cx="154940" cy="1549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5" name="Forme"/>
                          <wps:cNvSpPr/>
                          <wps:spPr>
                            <a:xfrm>
                              <a:off x="2412999" y="2311400"/>
                              <a:ext cx="138431" cy="16640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441" extrusionOk="0">
                                  <a:moveTo>
                                    <a:pt x="0" y="10641"/>
                                  </a:moveTo>
                                  <a:cubicBezTo>
                                    <a:pt x="0" y="16532"/>
                                    <a:pt x="5747" y="21441"/>
                                    <a:pt x="13079" y="21441"/>
                                  </a:cubicBezTo>
                                  <a:cubicBezTo>
                                    <a:pt x="16448" y="21441"/>
                                    <a:pt x="19420" y="20459"/>
                                    <a:pt x="21600" y="18823"/>
                                  </a:cubicBezTo>
                                  <a:lnTo>
                                    <a:pt x="21600" y="2623"/>
                                  </a:lnTo>
                                  <a:cubicBezTo>
                                    <a:pt x="19222" y="986"/>
                                    <a:pt x="16250" y="5"/>
                                    <a:pt x="13079" y="5"/>
                                  </a:cubicBezTo>
                                  <a:cubicBezTo>
                                    <a:pt x="5747" y="-159"/>
                                    <a:pt x="0" y="4586"/>
                                    <a:pt x="0" y="1064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6" name="Cercle"/>
                          <wps:cNvSpPr/>
                          <wps:spPr>
                            <a:xfrm>
                              <a:off x="2311400" y="2514600"/>
                              <a:ext cx="172721" cy="1727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7" name="Forme"/>
                          <wps:cNvSpPr/>
                          <wps:spPr>
                            <a:xfrm>
                              <a:off x="2501899" y="2514600"/>
                              <a:ext cx="49532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10800"/>
                                  </a:moveTo>
                                  <a:cubicBezTo>
                                    <a:pt x="0" y="15452"/>
                                    <a:pt x="8862" y="19440"/>
                                    <a:pt x="21600" y="21600"/>
                                  </a:cubicBezTo>
                                  <a:lnTo>
                                    <a:pt x="21600" y="0"/>
                                  </a:lnTo>
                                  <a:cubicBezTo>
                                    <a:pt x="8862" y="1994"/>
                                    <a:pt x="0" y="6148"/>
                                    <a:pt x="0" y="1080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8" name="Forme"/>
                          <wps:cNvSpPr/>
                          <wps:spPr>
                            <a:xfrm>
                              <a:off x="2400299" y="2692399"/>
                              <a:ext cx="157481" cy="20701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10866"/>
                                  </a:moveTo>
                                  <a:cubicBezTo>
                                    <a:pt x="0" y="16829"/>
                                    <a:pt x="6271" y="21600"/>
                                    <a:pt x="14110" y="21600"/>
                                  </a:cubicBezTo>
                                  <a:cubicBezTo>
                                    <a:pt x="16897" y="21600"/>
                                    <a:pt x="19510" y="20937"/>
                                    <a:pt x="21600" y="19877"/>
                                  </a:cubicBezTo>
                                  <a:lnTo>
                                    <a:pt x="21600" y="1723"/>
                                  </a:lnTo>
                                  <a:cubicBezTo>
                                    <a:pt x="19510" y="663"/>
                                    <a:pt x="16897" y="0"/>
                                    <a:pt x="14110" y="0"/>
                                  </a:cubicBezTo>
                                  <a:cubicBezTo>
                                    <a:pt x="6271" y="132"/>
                                    <a:pt x="0" y="4903"/>
                                    <a:pt x="0" y="1086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9" name="Forme"/>
                          <wps:cNvSpPr/>
                          <wps:spPr>
                            <a:xfrm>
                              <a:off x="2298699" y="2895600"/>
                              <a:ext cx="254001" cy="14097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6416" y="20432"/>
                                  </a:moveTo>
                                  <a:cubicBezTo>
                                    <a:pt x="16524" y="20822"/>
                                    <a:pt x="16524" y="21211"/>
                                    <a:pt x="16632" y="21600"/>
                                  </a:cubicBez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ubicBezTo>
                                    <a:pt x="19116" y="1946"/>
                                    <a:pt x="17172" y="5838"/>
                                    <a:pt x="16416" y="10508"/>
                                  </a:cubicBezTo>
                                  <a:cubicBezTo>
                                    <a:pt x="15336" y="4476"/>
                                    <a:pt x="12204" y="195"/>
                                    <a:pt x="8424" y="195"/>
                                  </a:cubicBezTo>
                                  <a:cubicBezTo>
                                    <a:pt x="3780" y="195"/>
                                    <a:pt x="0" y="7005"/>
                                    <a:pt x="0" y="15373"/>
                                  </a:cubicBezTo>
                                  <a:cubicBezTo>
                                    <a:pt x="0" y="17514"/>
                                    <a:pt x="216" y="19654"/>
                                    <a:pt x="756" y="21405"/>
                                  </a:cubicBezTo>
                                  <a:lnTo>
                                    <a:pt x="16092" y="21405"/>
                                  </a:lnTo>
                                  <a:cubicBezTo>
                                    <a:pt x="16200" y="21211"/>
                                    <a:pt x="16308" y="20822"/>
                                    <a:pt x="16416" y="2043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0" name="Forme"/>
                          <wps:cNvSpPr/>
                          <wps:spPr>
                            <a:xfrm>
                              <a:off x="2108199" y="2908299"/>
                              <a:ext cx="175261" cy="12700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4904"/>
                                  </a:moveTo>
                                  <a:cubicBezTo>
                                    <a:pt x="21600" y="6696"/>
                                    <a:pt x="16748" y="0"/>
                                    <a:pt x="10800" y="0"/>
                                  </a:cubicBezTo>
                                  <a:cubicBezTo>
                                    <a:pt x="4852" y="0"/>
                                    <a:pt x="0" y="6696"/>
                                    <a:pt x="0" y="14904"/>
                                  </a:cubicBezTo>
                                  <a:cubicBezTo>
                                    <a:pt x="0" y="17280"/>
                                    <a:pt x="470" y="19656"/>
                                    <a:pt x="1252" y="21600"/>
                                  </a:cubicBezTo>
                                  <a:lnTo>
                                    <a:pt x="20348" y="21600"/>
                                  </a:lnTo>
                                  <a:cubicBezTo>
                                    <a:pt x="21130" y="19656"/>
                                    <a:pt x="21600" y="17280"/>
                                    <a:pt x="21600" y="1490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1" name="Cercle"/>
                          <wps:cNvSpPr/>
                          <wps:spPr>
                            <a:xfrm>
                              <a:off x="2209800" y="2705100"/>
                              <a:ext cx="187961" cy="187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2" name="Cercle"/>
                          <wps:cNvSpPr/>
                          <wps:spPr>
                            <a:xfrm>
                              <a:off x="2019300" y="2717800"/>
                              <a:ext cx="167640" cy="1676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3" name="Cercle"/>
                          <wps:cNvSpPr/>
                          <wps:spPr>
                            <a:xfrm>
                              <a:off x="2324100" y="2133600"/>
                              <a:ext cx="137161" cy="1371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4" name="Forme"/>
                          <wps:cNvSpPr/>
                          <wps:spPr>
                            <a:xfrm>
                              <a:off x="1917700" y="2921000"/>
                              <a:ext cx="152400" cy="11557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4242"/>
                                  </a:moveTo>
                                  <a:cubicBezTo>
                                    <a:pt x="21600" y="6409"/>
                                    <a:pt x="16740" y="0"/>
                                    <a:pt x="10800" y="0"/>
                                  </a:cubicBezTo>
                                  <a:cubicBezTo>
                                    <a:pt x="4860" y="0"/>
                                    <a:pt x="0" y="6409"/>
                                    <a:pt x="0" y="14242"/>
                                  </a:cubicBezTo>
                                  <a:cubicBezTo>
                                    <a:pt x="0" y="17090"/>
                                    <a:pt x="540" y="19464"/>
                                    <a:pt x="1620" y="21600"/>
                                  </a:cubicBezTo>
                                  <a:lnTo>
                                    <a:pt x="19980" y="21600"/>
                                  </a:lnTo>
                                  <a:cubicBezTo>
                                    <a:pt x="21060" y="19464"/>
                                    <a:pt x="21600" y="16853"/>
                                    <a:pt x="21600" y="1424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5" name="Cercle"/>
                          <wps:cNvSpPr/>
                          <wps:spPr>
                            <a:xfrm>
                              <a:off x="2120900" y="2514600"/>
                              <a:ext cx="154940" cy="1549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6" name="Cercle"/>
                          <wps:cNvSpPr/>
                          <wps:spPr>
                            <a:xfrm>
                              <a:off x="1879600" y="11811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7" name="Cercle"/>
                          <wps:cNvSpPr/>
                          <wps:spPr>
                            <a:xfrm>
                              <a:off x="1689100" y="787400"/>
                              <a:ext cx="20320" cy="203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8" name="Cercle"/>
                          <wps:cNvSpPr/>
                          <wps:spPr>
                            <a:xfrm>
                              <a:off x="1549400" y="2540000"/>
                              <a:ext cx="101600" cy="1016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9" name="Cercle"/>
                          <wps:cNvSpPr/>
                          <wps:spPr>
                            <a:xfrm>
                              <a:off x="1574800" y="1765300"/>
                              <a:ext cx="63500" cy="635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0" name="Cercle"/>
                          <wps:cNvSpPr/>
                          <wps:spPr>
                            <a:xfrm>
                              <a:off x="1562100" y="2159000"/>
                              <a:ext cx="83820" cy="838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1" name="Cercle"/>
                          <wps:cNvSpPr/>
                          <wps:spPr>
                            <a:xfrm>
                              <a:off x="1574800" y="13843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2" name="Cercle"/>
                          <wps:cNvSpPr/>
                          <wps:spPr>
                            <a:xfrm>
                              <a:off x="1701800" y="4064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3" name="Cercle"/>
                          <wps:cNvSpPr/>
                          <wps:spPr>
                            <a:xfrm>
                              <a:off x="1663700" y="1574800"/>
                              <a:ext cx="60961" cy="60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4" name="Cercle"/>
                          <wps:cNvSpPr/>
                          <wps:spPr>
                            <a:xfrm>
                              <a:off x="1651000" y="2336800"/>
                              <a:ext cx="109221" cy="1092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5" name="Cercle"/>
                          <wps:cNvSpPr/>
                          <wps:spPr>
                            <a:xfrm>
                              <a:off x="1790700" y="5969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6" name="Cercle"/>
                          <wps:cNvSpPr/>
                          <wps:spPr>
                            <a:xfrm>
                              <a:off x="1651000" y="1955800"/>
                              <a:ext cx="86361" cy="863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7" name="Cercle"/>
                          <wps:cNvSpPr/>
                          <wps:spPr>
                            <a:xfrm>
                              <a:off x="1460500" y="1955800"/>
                              <a:ext cx="73660" cy="736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8" name="Cercle"/>
                          <wps:cNvSpPr/>
                          <wps:spPr>
                            <a:xfrm>
                              <a:off x="1803400" y="2032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9" name="Cercle"/>
                          <wps:cNvSpPr/>
                          <wps:spPr>
                            <a:xfrm>
                              <a:off x="1485900" y="11811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0" name="Cercle"/>
                          <wps:cNvSpPr/>
                          <wps:spPr>
                            <a:xfrm>
                              <a:off x="1473200" y="15748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1" name="Cercle"/>
                          <wps:cNvSpPr/>
                          <wps:spPr>
                            <a:xfrm>
                              <a:off x="1498600" y="8001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2" name="Cercle"/>
                          <wps:cNvSpPr/>
                          <wps:spPr>
                            <a:xfrm>
                              <a:off x="1498600" y="4064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3" name="Cercle"/>
                          <wps:cNvSpPr/>
                          <wps:spPr>
                            <a:xfrm>
                              <a:off x="1587500" y="9906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4" name="Ligne"/>
                          <wps:cNvCnPr/>
                          <wps:spPr>
                            <a:xfrm>
                              <a:off x="1600200" y="2032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275" name="Cercle"/>
                          <wps:cNvSpPr/>
                          <wps:spPr>
                            <a:xfrm>
                              <a:off x="2044700" y="1943100"/>
                              <a:ext cx="109221" cy="1092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6" name="Cercle"/>
                          <wps:cNvSpPr/>
                          <wps:spPr>
                            <a:xfrm>
                              <a:off x="1447800" y="2349500"/>
                              <a:ext cx="93981" cy="939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7" name="Cercle"/>
                          <wps:cNvSpPr/>
                          <wps:spPr>
                            <a:xfrm>
                              <a:off x="1447800" y="2743200"/>
                              <a:ext cx="109221" cy="1092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8" name="Cercle"/>
                          <wps:cNvSpPr/>
                          <wps:spPr>
                            <a:xfrm>
                              <a:off x="1600200" y="5969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9" name="Cercle"/>
                          <wps:cNvSpPr/>
                          <wps:spPr>
                            <a:xfrm>
                              <a:off x="1943100" y="2146300"/>
                              <a:ext cx="111761" cy="1117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0" name="Cercle"/>
                          <wps:cNvSpPr/>
                          <wps:spPr>
                            <a:xfrm>
                              <a:off x="1993900" y="2032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1" name="Cercle"/>
                          <wps:cNvSpPr/>
                          <wps:spPr>
                            <a:xfrm>
                              <a:off x="1968500" y="13716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2" name="Cercle"/>
                          <wps:cNvSpPr/>
                          <wps:spPr>
                            <a:xfrm>
                              <a:off x="1981200" y="9906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3" name="Cercle"/>
                          <wps:cNvSpPr/>
                          <wps:spPr>
                            <a:xfrm>
                              <a:off x="2095500" y="3937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4" name="Cercle"/>
                          <wps:cNvSpPr/>
                          <wps:spPr>
                            <a:xfrm>
                              <a:off x="1955800" y="1752600"/>
                              <a:ext cx="83820" cy="838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5" name="Ligne"/>
                          <wps:cNvCnPr/>
                          <wps:spPr>
                            <a:xfrm>
                              <a:off x="2095500" y="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286" name="Cercle"/>
                          <wps:cNvSpPr/>
                          <wps:spPr>
                            <a:xfrm>
                              <a:off x="2070100" y="11811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7" name="Cercle"/>
                          <wps:cNvSpPr/>
                          <wps:spPr>
                            <a:xfrm>
                              <a:off x="1790700" y="9906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8" name="Cercle"/>
                          <wps:cNvSpPr/>
                          <wps:spPr>
                            <a:xfrm>
                              <a:off x="2082800" y="7874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9" name="Cercle"/>
                          <wps:cNvSpPr/>
                          <wps:spPr>
                            <a:xfrm>
                              <a:off x="2057400" y="1562100"/>
                              <a:ext cx="78740" cy="787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0" name="Cercle"/>
                          <wps:cNvSpPr/>
                          <wps:spPr>
                            <a:xfrm>
                              <a:off x="1752600" y="2146300"/>
                              <a:ext cx="99061" cy="990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1" name="Cercle"/>
                          <wps:cNvSpPr/>
                          <wps:spPr>
                            <a:xfrm>
                              <a:off x="1892300" y="7874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2" name="Cercle"/>
                          <wps:cNvSpPr/>
                          <wps:spPr>
                            <a:xfrm>
                              <a:off x="1765300" y="1765300"/>
                              <a:ext cx="73660" cy="736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3" name="Cercle"/>
                          <wps:cNvSpPr/>
                          <wps:spPr>
                            <a:xfrm>
                              <a:off x="1778000" y="13716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4" name="Forme"/>
                          <wps:cNvSpPr/>
                          <wps:spPr>
                            <a:xfrm>
                              <a:off x="1549400" y="2933699"/>
                              <a:ext cx="111761" cy="9525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2672"/>
                                  </a:moveTo>
                                  <a:cubicBezTo>
                                    <a:pt x="21600" y="5472"/>
                                    <a:pt x="16691" y="0"/>
                                    <a:pt x="10800" y="0"/>
                                  </a:cubicBezTo>
                                  <a:cubicBezTo>
                                    <a:pt x="4664" y="0"/>
                                    <a:pt x="0" y="5760"/>
                                    <a:pt x="0" y="12672"/>
                                  </a:cubicBezTo>
                                  <a:cubicBezTo>
                                    <a:pt x="0" y="16128"/>
                                    <a:pt x="1227" y="19296"/>
                                    <a:pt x="3191" y="21600"/>
                                  </a:cubicBezTo>
                                  <a:lnTo>
                                    <a:pt x="18655" y="21600"/>
                                  </a:lnTo>
                                  <a:cubicBezTo>
                                    <a:pt x="20373" y="19296"/>
                                    <a:pt x="21600" y="16128"/>
                                    <a:pt x="21600" y="1267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5" name="Cercle"/>
                          <wps:cNvSpPr/>
                          <wps:spPr>
                            <a:xfrm>
                              <a:off x="1854200" y="1943100"/>
                              <a:ext cx="99061" cy="990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6" name="Cercle"/>
                          <wps:cNvSpPr/>
                          <wps:spPr>
                            <a:xfrm>
                              <a:off x="1892300" y="3937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7" name="Cercle"/>
                          <wps:cNvSpPr/>
                          <wps:spPr>
                            <a:xfrm>
                              <a:off x="1866900" y="15621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8" name="Cercle"/>
                          <wps:cNvSpPr/>
                          <wps:spPr>
                            <a:xfrm>
                              <a:off x="1993900" y="5969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9" name="Cercle"/>
                          <wps:cNvSpPr/>
                          <wps:spPr>
                            <a:xfrm>
                              <a:off x="1676400" y="11811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0" name="Cercle"/>
                          <wps:cNvSpPr/>
                          <wps:spPr>
                            <a:xfrm>
                              <a:off x="584200" y="29845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1" name="Cercle"/>
                          <wps:cNvSpPr/>
                          <wps:spPr>
                            <a:xfrm>
                              <a:off x="406400" y="13970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2" name="Cercle"/>
                          <wps:cNvSpPr/>
                          <wps:spPr>
                            <a:xfrm>
                              <a:off x="495300" y="16002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3" name="Cercle"/>
                          <wps:cNvSpPr/>
                          <wps:spPr>
                            <a:xfrm>
                              <a:off x="596900" y="21844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4" name="Cercle"/>
                          <wps:cNvSpPr/>
                          <wps:spPr>
                            <a:xfrm>
                              <a:off x="584200" y="2578100"/>
                              <a:ext cx="30481" cy="304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5" name="Cercle"/>
                          <wps:cNvSpPr/>
                          <wps:spPr>
                            <a:xfrm>
                              <a:off x="495300" y="11938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6" name="Cercle"/>
                          <wps:cNvSpPr/>
                          <wps:spPr>
                            <a:xfrm>
                              <a:off x="482600" y="27813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7" name="Cercle"/>
                          <wps:cNvSpPr/>
                          <wps:spPr>
                            <a:xfrm>
                              <a:off x="406400" y="17907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8" name="Cercle"/>
                          <wps:cNvSpPr/>
                          <wps:spPr>
                            <a:xfrm>
                              <a:off x="495300" y="1993900"/>
                              <a:ext cx="20320" cy="203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9" name="Cercle"/>
                          <wps:cNvSpPr/>
                          <wps:spPr>
                            <a:xfrm>
                              <a:off x="495300" y="23876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0" name="Cercle"/>
                          <wps:cNvSpPr/>
                          <wps:spPr>
                            <a:xfrm>
                              <a:off x="596900" y="17907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1" name="Ligne"/>
                          <wps:cNvCnPr/>
                          <wps:spPr>
                            <a:xfrm>
                              <a:off x="698500" y="8001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12" name="Cercle"/>
                          <wps:cNvSpPr/>
                          <wps:spPr>
                            <a:xfrm>
                              <a:off x="698500" y="15875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3" name="Cercle"/>
                          <wps:cNvSpPr/>
                          <wps:spPr>
                            <a:xfrm>
                              <a:off x="698500" y="11938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4" name="Cercle"/>
                          <wps:cNvSpPr/>
                          <wps:spPr>
                            <a:xfrm>
                              <a:off x="787400" y="25781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5" name="Cercle"/>
                          <wps:cNvSpPr/>
                          <wps:spPr>
                            <a:xfrm>
                              <a:off x="774700" y="29718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6" name="Cercle"/>
                          <wps:cNvSpPr/>
                          <wps:spPr>
                            <a:xfrm>
                              <a:off x="596900" y="13970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7" name="Cercle"/>
                          <wps:cNvSpPr/>
                          <wps:spPr>
                            <a:xfrm>
                              <a:off x="685800" y="19812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8" name="Cercle"/>
                          <wps:cNvSpPr/>
                          <wps:spPr>
                            <a:xfrm>
                              <a:off x="685800" y="27686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9" name="Ligne"/>
                          <wps:cNvCnPr/>
                          <wps:spPr>
                            <a:xfrm>
                              <a:off x="609600" y="10033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20" name="Cercle"/>
                          <wps:cNvSpPr/>
                          <wps:spPr>
                            <a:xfrm>
                              <a:off x="685800" y="23749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1" name="Cercle"/>
                          <wps:cNvSpPr/>
                          <wps:spPr>
                            <a:xfrm>
                              <a:off x="101600" y="16002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2" name="Cercle"/>
                          <wps:cNvSpPr/>
                          <wps:spPr>
                            <a:xfrm>
                              <a:off x="101600" y="27940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3" name="Forme"/>
                          <wps:cNvSpPr/>
                          <wps:spPr>
                            <a:xfrm>
                              <a:off x="2539999" y="1765300"/>
                              <a:ext cx="8892" cy="6096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21600"/>
                                  </a:moveTo>
                                  <a:lnTo>
                                    <a:pt x="21600" y="0"/>
                                  </a:lnTo>
                                  <a:cubicBezTo>
                                    <a:pt x="6172" y="3150"/>
                                    <a:pt x="0" y="6750"/>
                                    <a:pt x="0" y="10800"/>
                                  </a:cubicBezTo>
                                  <a:cubicBezTo>
                                    <a:pt x="0" y="14850"/>
                                    <a:pt x="6172" y="18450"/>
                                    <a:pt x="21600" y="2160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4" name="Cercle"/>
                          <wps:cNvSpPr/>
                          <wps:spPr>
                            <a:xfrm>
                              <a:off x="787400" y="21844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5" name="Cercle"/>
                          <wps:cNvSpPr/>
                          <wps:spPr>
                            <a:xfrm>
                              <a:off x="101600" y="19939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6" name="Cercle"/>
                          <wps:cNvSpPr/>
                          <wps:spPr>
                            <a:xfrm>
                              <a:off x="0" y="21971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7" name="Ligne"/>
                          <wps:cNvCnPr/>
                          <wps:spPr>
                            <a:xfrm>
                              <a:off x="0" y="18034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28" name="Forme"/>
                          <wps:cNvSpPr/>
                          <wps:spPr>
                            <a:xfrm>
                              <a:off x="1358900" y="2946399"/>
                              <a:ext cx="93981" cy="8636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1753"/>
                                  </a:moveTo>
                                  <a:cubicBezTo>
                                    <a:pt x="21600" y="5400"/>
                                    <a:pt x="16638" y="0"/>
                                    <a:pt x="10800" y="0"/>
                                  </a:cubicBezTo>
                                  <a:cubicBezTo>
                                    <a:pt x="4962" y="0"/>
                                    <a:pt x="0" y="5400"/>
                                    <a:pt x="0" y="11753"/>
                                  </a:cubicBezTo>
                                  <a:cubicBezTo>
                                    <a:pt x="0" y="15882"/>
                                    <a:pt x="2043" y="19694"/>
                                    <a:pt x="5254" y="21600"/>
                                  </a:cubicBezTo>
                                  <a:lnTo>
                                    <a:pt x="16346" y="21600"/>
                                  </a:lnTo>
                                  <a:cubicBezTo>
                                    <a:pt x="19265" y="19694"/>
                                    <a:pt x="21600" y="15882"/>
                                    <a:pt x="21600" y="1175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9" name="Cercle"/>
                          <wps:cNvSpPr/>
                          <wps:spPr>
                            <a:xfrm>
                              <a:off x="0" y="29972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0" name="Cercle"/>
                          <wps:cNvSpPr/>
                          <wps:spPr>
                            <a:xfrm>
                              <a:off x="203200" y="29845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1" name="Cercle"/>
                          <wps:cNvSpPr/>
                          <wps:spPr>
                            <a:xfrm>
                              <a:off x="0" y="25908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2" name="Cercle"/>
                          <wps:cNvSpPr/>
                          <wps:spPr>
                            <a:xfrm>
                              <a:off x="393700" y="29845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3" name="Ligne"/>
                          <wps:cNvCnPr/>
                          <wps:spPr>
                            <a:xfrm>
                              <a:off x="304800" y="12065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34" name="Cercle"/>
                          <wps:cNvSpPr/>
                          <wps:spPr>
                            <a:xfrm>
                              <a:off x="304800" y="16002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5" name="Cercle"/>
                          <wps:cNvSpPr/>
                          <wps:spPr>
                            <a:xfrm>
                              <a:off x="393700" y="2590800"/>
                              <a:ext cx="20320" cy="203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6" name="Cercle"/>
                          <wps:cNvSpPr/>
                          <wps:spPr>
                            <a:xfrm>
                              <a:off x="292100" y="19939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7" name="Cercle"/>
                          <wps:cNvSpPr/>
                          <wps:spPr>
                            <a:xfrm>
                              <a:off x="393700" y="21844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8" name="Cercle"/>
                          <wps:cNvSpPr/>
                          <wps:spPr>
                            <a:xfrm>
                              <a:off x="203200" y="18034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9" name="Cercle"/>
                          <wps:cNvSpPr/>
                          <wps:spPr>
                            <a:xfrm>
                              <a:off x="203200" y="25908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0" name="Cercle"/>
                          <wps:cNvSpPr/>
                          <wps:spPr>
                            <a:xfrm>
                              <a:off x="292100" y="23876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1" name="Cercle"/>
                          <wps:cNvSpPr/>
                          <wps:spPr>
                            <a:xfrm>
                              <a:off x="203200" y="21971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2" name="Cercle"/>
                          <wps:cNvSpPr/>
                          <wps:spPr>
                            <a:xfrm>
                              <a:off x="292100" y="27813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3" name="Cercle"/>
                          <wps:cNvSpPr/>
                          <wps:spPr>
                            <a:xfrm>
                              <a:off x="101600" y="23876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4" name="Cercle"/>
                          <wps:cNvSpPr/>
                          <wps:spPr>
                            <a:xfrm>
                              <a:off x="1206500" y="5969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5" name="Cercle"/>
                          <wps:cNvSpPr/>
                          <wps:spPr>
                            <a:xfrm>
                              <a:off x="1193800" y="9906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6" name="Cercle"/>
                          <wps:cNvSpPr/>
                          <wps:spPr>
                            <a:xfrm>
                              <a:off x="1193800" y="1384300"/>
                              <a:ext cx="25400" cy="254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7" name="Cercle"/>
                          <wps:cNvSpPr/>
                          <wps:spPr>
                            <a:xfrm>
                              <a:off x="1257300" y="2362200"/>
                              <a:ext cx="78740" cy="787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8" name="Cercle"/>
                          <wps:cNvSpPr/>
                          <wps:spPr>
                            <a:xfrm>
                              <a:off x="1257300" y="2755900"/>
                              <a:ext cx="91440" cy="914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9" name="Cercle"/>
                          <wps:cNvSpPr/>
                          <wps:spPr>
                            <a:xfrm>
                              <a:off x="1168400" y="25654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0" name="Cercle"/>
                          <wps:cNvSpPr/>
                          <wps:spPr>
                            <a:xfrm>
                              <a:off x="1168400" y="2959100"/>
                              <a:ext cx="76200" cy="762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1" name="Cercle"/>
                          <wps:cNvSpPr/>
                          <wps:spPr>
                            <a:xfrm>
                              <a:off x="1181100" y="17780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2" name="Cercle"/>
                          <wps:cNvSpPr/>
                          <wps:spPr>
                            <a:xfrm>
                              <a:off x="1270000" y="1968500"/>
                              <a:ext cx="60961" cy="60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3" name="Cercle"/>
                          <wps:cNvSpPr/>
                          <wps:spPr>
                            <a:xfrm>
                              <a:off x="1168400" y="21717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4" name="Cercle"/>
                          <wps:cNvSpPr/>
                          <wps:spPr>
                            <a:xfrm>
                              <a:off x="1358900" y="2552700"/>
                              <a:ext cx="86361" cy="863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5" name="Cercle"/>
                          <wps:cNvSpPr/>
                          <wps:spPr>
                            <a:xfrm>
                              <a:off x="787400" y="17907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6" name="Cercle"/>
                          <wps:cNvSpPr/>
                          <wps:spPr>
                            <a:xfrm>
                              <a:off x="1371600" y="17780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7" name="Cercle"/>
                          <wps:cNvSpPr/>
                          <wps:spPr>
                            <a:xfrm>
                              <a:off x="1371600" y="21590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8" name="Cercle"/>
                          <wps:cNvSpPr/>
                          <wps:spPr>
                            <a:xfrm>
                              <a:off x="1397000" y="5969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9" name="Cercle"/>
                          <wps:cNvSpPr/>
                          <wps:spPr>
                            <a:xfrm>
                              <a:off x="1397000" y="9906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0" name="Cercle"/>
                          <wps:cNvSpPr/>
                          <wps:spPr>
                            <a:xfrm>
                              <a:off x="1282700" y="15748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1" name="Cercle"/>
                          <wps:cNvSpPr/>
                          <wps:spPr>
                            <a:xfrm>
                              <a:off x="1282700" y="1193800"/>
                              <a:ext cx="25400" cy="254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2" name="Cercle"/>
                          <wps:cNvSpPr/>
                          <wps:spPr>
                            <a:xfrm>
                              <a:off x="1295400" y="4064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3" name="Cercle"/>
                          <wps:cNvSpPr/>
                          <wps:spPr>
                            <a:xfrm>
                              <a:off x="1092200" y="11938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4" name="Cercle"/>
                          <wps:cNvSpPr/>
                          <wps:spPr>
                            <a:xfrm>
                              <a:off x="1295400" y="8001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5" name="Cercle"/>
                          <wps:cNvSpPr/>
                          <wps:spPr>
                            <a:xfrm>
                              <a:off x="1384300" y="13843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6" name="Cercle"/>
                          <wps:cNvSpPr/>
                          <wps:spPr>
                            <a:xfrm>
                              <a:off x="889000" y="19812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7" name="Cercle"/>
                          <wps:cNvSpPr/>
                          <wps:spPr>
                            <a:xfrm>
                              <a:off x="889000" y="1587500"/>
                              <a:ext cx="25400" cy="254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8" name="Cercle"/>
                          <wps:cNvSpPr/>
                          <wps:spPr>
                            <a:xfrm>
                              <a:off x="977900" y="25654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9" name="Cercle"/>
                          <wps:cNvSpPr/>
                          <wps:spPr>
                            <a:xfrm>
                              <a:off x="901700" y="11938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0" name="Cercle"/>
                          <wps:cNvSpPr/>
                          <wps:spPr>
                            <a:xfrm>
                              <a:off x="977900" y="2959100"/>
                              <a:ext cx="60961" cy="60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1" name="Cercle"/>
                          <wps:cNvSpPr/>
                          <wps:spPr>
                            <a:xfrm>
                              <a:off x="901700" y="8001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2" name="Cercle"/>
                          <wps:cNvSpPr/>
                          <wps:spPr>
                            <a:xfrm>
                              <a:off x="800100" y="13970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3" name="Cercle"/>
                          <wps:cNvSpPr/>
                          <wps:spPr>
                            <a:xfrm>
                              <a:off x="800100" y="10033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4" name="Cercle"/>
                          <wps:cNvSpPr/>
                          <wps:spPr>
                            <a:xfrm>
                              <a:off x="876300" y="2768600"/>
                              <a:ext cx="58420" cy="584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5" name="Cercle"/>
                          <wps:cNvSpPr/>
                          <wps:spPr>
                            <a:xfrm>
                              <a:off x="876300" y="23749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6" name="Cercle"/>
                          <wps:cNvSpPr/>
                          <wps:spPr>
                            <a:xfrm>
                              <a:off x="1092200" y="8001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7" name="Cercle"/>
                          <wps:cNvSpPr/>
                          <wps:spPr>
                            <a:xfrm>
                              <a:off x="1066800" y="2362200"/>
                              <a:ext cx="63500" cy="635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8" name="Cercle"/>
                          <wps:cNvSpPr/>
                          <wps:spPr>
                            <a:xfrm>
                              <a:off x="1079500" y="19685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9" name="Cercle"/>
                          <wps:cNvSpPr/>
                          <wps:spPr>
                            <a:xfrm>
                              <a:off x="1066800" y="2755900"/>
                              <a:ext cx="73660" cy="736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0" name="Cercle"/>
                          <wps:cNvSpPr/>
                          <wps:spPr>
                            <a:xfrm>
                              <a:off x="1079500" y="15875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1" name="Cercle"/>
                          <wps:cNvSpPr/>
                          <wps:spPr>
                            <a:xfrm>
                              <a:off x="990600" y="17780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2" name="Cercle"/>
                          <wps:cNvSpPr/>
                          <wps:spPr>
                            <a:xfrm>
                              <a:off x="990600" y="13970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3" name="Cercle"/>
                          <wps:cNvSpPr/>
                          <wps:spPr>
                            <a:xfrm>
                              <a:off x="977900" y="21717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4" name="Ligne"/>
                          <wps:cNvCnPr/>
                          <wps:spPr>
                            <a:xfrm>
                              <a:off x="1003300" y="5969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85" name="Cercle"/>
                          <wps:cNvSpPr/>
                          <wps:spPr>
                            <a:xfrm>
                              <a:off x="1003300" y="10033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</wpg:wg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group w14:anchorId="166E9253" id="Groupe 1" o:spid="_x0000_s1026" alt="&quot;&quot;" style="position:absolute;margin-left:0;margin-top:-36pt;width:612.55pt;height:792.5pt;z-index:-251646976;mso-width-percent:1000;mso-height-percent:1000;mso-position-horizontal-relative:page;mso-width-percent:1000;mso-height-percent:1000" coordsize="77793,1006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">
                <v:shape id="Forme libre 3" o:spid="_x0000_s1027" alt="élément décoratif" style="position:absolute;left:51968;top:19126;width:25825;height:81419;visibility:visible;mso-wrap-style:square;v-text-anchor:top" coordsize="4067,128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" path="m,12821r4066,l4066,,,,,12821xe" fillcolor="#ff7707 [3205]" stroked="f">
                  <v:path arrowok="t" o:connecttype="custom" o:connectlocs="0,8141335;2581910,8141335;2581910,0;0,0;0,8141335" o:connectangles="0,0,0,0,0"/>
                </v:shape>
                <v:shape id="Forme libre 4" o:spid="_x0000_s1028" alt="élément décoratif" style="position:absolute;width:77724;height:19170;visibility:visible;mso-wrap-style:square;v-text-anchor:top" coordsize="12240,30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" path="m,3018r12240,l12240,,,,,3018xe" fillcolor="#202b6a [3204]" stroked="f">
                  <v:path arrowok="t" o:connecttype="custom" o:connectlocs="0,1916430;7772400,1916430;7772400,0;0,0;0,1916430" o:connectangles="0,0,0,0,0"/>
                </v:shape>
                <v:shape id="Forme libre 5" o:spid="_x0000_s1029" alt="élément décoratif" style="position:absolute;left:44424;width:33300;height:19164;visibility:visible;mso-wrap-style:square;v-text-anchor:top" coordsize="5244,30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" path="m5175,l,,26,72r30,77l90,224r36,73l164,369r41,70l248,508r45,66l339,640r48,63l437,765r51,59l540,882r54,56l648,992r55,53l758,1095r56,48l870,1189r56,44l1024,1305r54,41l1132,1391r54,49l1236,1494r46,60l1320,1619r31,72l1370,1770r7,86l1370,1949r-17,80l1327,2105r-35,71l1252,2244r-47,64l1154,2368r-55,57l1042,2480r-58,52l925,2581r-114,93l758,2718r-50,43l664,2803r-51,53l561,2909r-51,54l459,3018r4070,l5243,1388r,-1318l5175,xe" fillcolor="#293889 [3206]" stroked="f">
                  <v:path arrowok="t" o:connecttype="custom" o:connectlocs="3286125,0;0,0;16510,45720;35560,94615;57150,142240;80010,188595;104140,234315;130175,278765;157480,322580;186055,364490;215265,406400;245745,446405;277495,485775;309880,523240;342900,560070;377190,595630;411480,629920;446405,663575;481330,695325;516890,725805;552450,755015;588010,782955;650240,828675;684530,854710;718820,883285;753110,914400;784860,948690;814070,986790;838200,1028065;857885,1073785;869950,1123950;874395,1178560;869950,1237615;859155,1288415;842645,1336675;820420,1381760;795020,1424940;765175,1465580;732790,1503680;697865,1539875;661670,1574800;624840,1607820;587375,1638935;514985,1697990;481330,1725930;449580,1753235;421640,1779905;389255,1813560;356235,1847215;323850,1881505;291465,1916430;2875915,1916430;3329305,881380;3329305,44450;3286125,0" o:connectangles="0,0,0,0,0,0,0,0,0,0,0,0,0,0,0,0,0,0,0,0,0,0,0,0,0,0,0,0,0,0,0,0,0,0,0,0,0,0,0,0,0,0,0,0,0,0,0,0,0,0,0,0,0,0,0"/>
                </v:shape>
                <v:shape id="Forme libre 6" o:spid="_x0000_s1030" alt="élément décoratif" style="position:absolute;left:50063;width:27648;height:19170;visibility:visible;mso-wrap-style:square;v-text-anchor:top" coordsize="4354,30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" path="m4353,l,,21,72r26,77l75,224r32,74l140,370r37,71l215,510r40,68l298,644r44,65l388,772r47,61l484,892r50,58l585,1006r52,55l690,1113r53,51l797,1212r55,47l907,1304r54,42l1059,1418r53,41l1167,1504r53,50l1271,1608r46,60l1355,1733r31,72l1405,1883r7,86l1405,2063r-17,80l1361,2218r-34,72l1286,2357r-46,64l1189,2482r-55,57l1077,2593r-58,52l960,2695r-114,93l792,2832r-49,43l699,2917r-25,25l625,2993r-25,25l4353,3018,4353,xe" fillcolor="#374ab7 [3207]" stroked="f">
                  <v:path arrowok="t" o:connecttype="custom" o:connectlocs="2764155,0;0,0;13335,45720;29845,94615;47625,142240;67945,189230;88900,234950;112395,280035;136525,323850;161925,367030;189230,408940;217170,450215;246380,490220;276225,528955;307340,566420;339090,603250;371475,638810;404495,673735;438150,706755;471805,739140;506095,769620;541020,799465;575945,828040;610235,854710;672465,900430;706120,926465;741045,955040;774700,986790;807085,1021080;836295,1059180;860425,1100455;880110,1146175;892175,1195705;896620,1250315;892175,1310005;881380,1360805;864235,1408430;842645,1454150;816610,1496695;787400,1537335;755015,1576070;720090,1612265;683895,1646555;647065,1679575;609600,1711325;537210,1770380;502920,1798320;471805,1825625;443865,1852295;427990,1868170;396875,1900555;381000,1916430;2764155,1916430;2764155,0" o:connectangles="0,0,0,0,0,0,0,0,0,0,0,0,0,0,0,0,0,0,0,0,0,0,0,0,0,0,0,0,0,0,0,0,0,0,0,0,0,0,0,0,0,0,0,0,0,0,0,0,0,0,0,0,0,0"/>
                </v:shape>
                <v:shape id="Forme libre 7" o:spid="_x0000_s1031" alt="élément décoratif" style="position:absolute;left:54025;width:23737;height:19170;visibility:visible;mso-wrap-style:square;v-text-anchor:top" coordsize="3738,30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" path="m3737,l,,6,17r4,11l14,39r33,85l84,205r38,79l163,359r43,72l251,500r47,66l347,629r51,59l450,745r54,53l559,847r56,47l673,937r58,40l799,1018r68,38l935,1091r69,34l1143,1192r69,34l1281,1261r68,38l1416,1340r66,44l1547,1433r64,55l1658,1537r40,52l1729,1644r23,57l1769,1761r9,62l1782,1886r-3,65l1771,2016r-12,67l1741,2151r-22,67l1694,2286r-28,68l1634,2422r-34,67l1565,2554r-38,65l1489,2683r-39,61l1411,2804r-39,57l1334,2917r-38,52l1261,3018r2476,l3737,xe" fillcolor="#4a64f6 [3208]" stroked="f">
                  <v:path arrowok="t" o:connecttype="custom" o:connectlocs="2372995,0;0,0;3810,10795;6350,17780;8890,24765;29845,78740;53340,130175;77470,180340;103505,227965;130810,273685;159385,317500;189230,359410;220345,399415;252730,436880;285750,473075;320040,506730;354965,537845;390525,567690;427355,594995;464185,620395;507365,646430;550545,670560;593725,692785;637540,714375;725805,756920;769620,778510;813435,800735;856615,824865;899160,850900;941070,878840;982345,909955;1022985,944880;1052830,975995;1078230,1009015;1097915,1043940;1112520,1080135;1123315,1118235;1129030,1157605;1131570,1197610;1129665,1238885;1124585,1280160;1116965,1322705;1105535,1365885;1091565,1408430;1075690,1451610;1057910,1494790;1037590,1537970;1016000,1580515;993775,1621790;969645,1663065;945515,1703705;920750,1742440;895985,1780540;871220,1816735;847090,1852295;822960,1885315;800735,1916430;2372995,1916430;2372995,0" o:connectangles="0,0,0,0,0,0,0,0,0,0,0,0,0,0,0,0,0,0,0,0,0,0,0,0,0,0,0,0,0,0,0,0,0,0,0,0,0,0,0,0,0,0,0,0,0,0,0,0,0,0,0,0,0,0,0,0,0,0,0"/>
                </v:shape>
                <v:shape id="Forme libre 8" o:spid="_x0000_s1032" alt="élément décoratif" style="position:absolute;left:63246;width:14497;height:19164;visibility:visible;mso-wrap-style:square;v-text-anchor:top" coordsize="2283,30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" path="m2282,l,,7,91r13,90l38,265r22,78l86,417r30,68l150,548r38,58l228,660r44,50l319,756r50,43l420,838r54,36l530,907r58,30l647,965r61,25l769,1014r62,22l894,1057r63,19l1021,1094r310,87l1390,1199r58,19l1500,1242r52,34l1601,1322r45,54l1686,1439r32,71l1741,1587r12,83l1753,1757r-11,86l1723,1924r-26,78l1665,2077r-38,72l1585,2217r-45,66l1492,2346r-50,60l1391,2464r-51,56l1241,2625r-47,50l1152,2723r-48,55l1058,2836r-46,58l968,2955r-42,63l2282,3018,2282,xe" fillcolor="#6e83f8 [3209]" stroked="f">
                  <v:path arrowok="t" o:connecttype="custom" o:connectlocs="1449070,0;0,0;4445,57785;12700,114935;24130,168275;38100,217805;54610,264795;73660,307975;95250,347980;119380,384810;144780,419100;172720,450850;202565,480060;234315,507365;266700,532130;300990,554990;336550,575945;373380,594995;410845,612775;449580,628650;488315,643890;527685,657860;567690,671195;607695,683260;648335,694690;845185,749935;882650,761365;919480,773430;952500,788670;985520,810260;1016635,839470;1045210,873760;1070610,913765;1090930,958850;1105535,1007745;1113155,1060450;1113155,1115695;1106170,1170305;1094105,1221740;1077595,1271270;1057275,1318895;1033145,1364615;1006475,1407795;977900,1449705;947420,1489710;915670,1527810;883285,1564640;850900,1600200;788035,1666875;758190,1698625;731520,1729105;701040,1764030;671830,1800860;642620,1837690;614680,1876425;588010,1916430;1449070,1916430;1449070,0" o:connectangles="0,0,0,0,0,0,0,0,0,0,0,0,0,0,0,0,0,0,0,0,0,0,0,0,0,0,0,0,0,0,0,0,0,0,0,0,0,0,0,0,0,0,0,0,0,0,0,0,0,0,0,0,0,0,0,0,0,0"/>
                </v:shape>
                <v:group id="_x0000_s1033" alt="élément décoratif" style="position:absolute;left:52197;top:70256;width:25577;height:30391" coordsize="25577,303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">
                  <v:oval id="Cercle" o:spid="_x0000_s1034" style="position:absolute;left:23495;top:17526;width:1016;height:10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35" style="position:absolute;left:24892;top:3937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36" style="position:absolute;left:23622;top:13716;width:685;height:6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37" style="position:absolute;left:23749;top:9779;width:431;height: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38" style="position:absolute;left:23876;top:5969;width:203;height:2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39" style="position:absolute;left:24003;top:2032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040" style="position:absolute;left:25019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1" style="position:absolute;left:24638;top:11684;width:584;height:5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2" style="position:absolute;left:24511;top:15494;width:914;height:9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3" style="position:absolute;left:24765;top:7874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044" style="position:absolute;visibility:visible;mso-wrap-style:square" from="22987,0" to="23114,1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045" style="position:absolute;left:21717;top:13716;width:635;height:6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6" style="position:absolute;left:22860;top:3937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7" style="position:absolute;left:22352;top:19431;width:1193;height:11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8" style="position:absolute;left:21844;top:9779;width:381;height:38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49" style="position:absolute;left:21844;top:5969;width:177;height:1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050" style="position:absolute;left:21463;top:17526;width:939;height: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51" style="position:absolute;left:22606;top:15621;width:863;height:8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052" style="position:absolute;left:22733;top:11684;width:558;height:5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053" style="position:absolute;left:24383;top:19303;width:1182;height:1271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" path="m11613,21600v4181,,7897,-2160,9987,-5400l21600,5400c19510,2160,15794,,11613,,5110,,,4752,,10800v,6048,5110,10800,11613,10800xe" filled="f" stroked="f" strokeweight="1pt">
                    <v:stroke miterlimit="4" joinstyle="miter"/>
                    <v:path arrowok="t" o:extrusionok="f" o:connecttype="custom" o:connectlocs="59056,63501;59056,63501;59056,63501;59056,63501" o:connectangles="0,90,180,270"/>
                  </v:shape>
                  <v:oval id="Cercle" o:spid="_x0000_s1054" style="position:absolute;left:22860;top:7874;width:304;height:3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55" style="position:absolute;left:21971;top:2032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56" style="position:absolute;left:17399;top:25400;width:1193;height:11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57" style="position:absolute;left:18288;top:27178;width:1473;height:1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58" style="position:absolute;left:19304;top:25273;width:1371;height:1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59" style="position:absolute;left:21336;top:21336;width:1270;height:12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060" style="position:absolute;left:20320;top:23241;width:1397;height:13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061" style="position:absolute;left:17399;top:29337;width:1320;height:1054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" path="m21600,13533c21600,5986,16823,,10800,,4777,,,5985,,13533v,3122,831,5985,2285,8067l19523,21600v1246,-2342,2077,-5205,2077,-8067xe" filled="f" stroked="f" strokeweight="1pt">
                    <v:stroke miterlimit="4" joinstyle="miter"/>
                    <v:path arrowok="t" o:extrusionok="f" o:connecttype="custom" o:connectlocs="66041,52705;66041,52705;66041,52705;66041,52705" o:connectangles="0,90,180,270"/>
                  </v:shape>
                  <v:shape id="Forme" o:spid="_x0000_s1062" style="position:absolute;left:25272;top:21463;width:293;height:1155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" path="m,10681v,4510,8452,8308,21600,10919l21600,c8452,2374,,6171,,10681xe" filled="f" stroked="f" strokeweight="1pt">
                    <v:stroke miterlimit="4" joinstyle="miter"/>
                    <v:path arrowok="t" o:extrusionok="f" o:connecttype="custom" o:connectlocs="14606,57785;14606,57785;14606,57785;14606,57785" o:connectangles="0,90,180,270"/>
                  </v:shape>
                  <v:oval id="Cercle" o:spid="_x0000_s1063" style="position:absolute;left:18415;top:23368;width:1270;height:12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64" style="position:absolute;left:16383;top:27305;width:1270;height:12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65" style="position:absolute;left:22225;top:23241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066" style="position:absolute;left:24129;top:23114;width:1385;height:1664;visibility:visible;mso-wrap-style:square;v-text-anchor:middle" coordsize="21600,21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" path="m,10641v,5891,5747,10800,13079,10800c16448,21441,19420,20459,21600,18823r,-16200c19222,986,16250,5,13079,5,5747,-159,,4586,,10641xe" filled="f" stroked="f" strokeweight="1pt">
                    <v:stroke miterlimit="4" joinstyle="miter"/>
                    <v:path arrowok="t" o:extrusionok="f" o:connecttype="custom" o:connectlocs="69216,83201;69216,83201;69216,83201;69216,83201" o:connectangles="0,90,180,270"/>
                  </v:shape>
                  <v:oval id="Cercle" o:spid="_x0000_s1067" style="position:absolute;left:23114;top:25146;width:1727;height:17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068" style="position:absolute;left:25018;top:25146;width:496;height:1651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" path="m,10800v,4652,8862,8640,21600,10800l21600,c8862,1994,,6148,,10800xe" filled="f" stroked="f" strokeweight="1pt">
                    <v:stroke miterlimit="4" joinstyle="miter"/>
                    <v:path arrowok="t" o:extrusionok="f" o:connecttype="custom" o:connectlocs="24766,82550;24766,82550;24766,82550;24766,82550" o:connectangles="0,90,180,270"/>
                  </v:shape>
                  <v:shape id="Forme" o:spid="_x0000_s1069" style="position:absolute;left:24002;top:26923;width:1575;height:2071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" path="m,10866v,5963,6271,10734,14110,10734c16897,21600,19510,20937,21600,19877r,-18154c19510,663,16897,,14110,,6271,132,,4903,,10866xe" filled="f" stroked="f" strokeweight="1pt">
                    <v:stroke miterlimit="4" joinstyle="miter"/>
                    <v:path arrowok="t" o:extrusionok="f" o:connecttype="custom" o:connectlocs="78741,103506;78741,103506;78741,103506;78741,103506" o:connectangles="0,90,180,270"/>
                  </v:shape>
                  <v:shape id="Forme" o:spid="_x0000_s1070" style="position:absolute;left:22986;top:28956;width:2541;height:1409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" path="m16416,20432v108,390,108,779,216,1168l21600,21600,21600,c19116,1946,17172,5838,16416,10508,15336,4476,12204,195,8424,195,3780,195,,7005,,15373v,2141,216,4281,756,6032l16092,21405v108,-194,216,-583,324,-973xe" filled="f" stroked="f" strokeweight="1pt">
                    <v:stroke miterlimit="4" joinstyle="miter"/>
                    <v:path arrowok="t" o:extrusionok="f" o:connecttype="custom" o:connectlocs="127001,70486;127001,70486;127001,70486;127001,70486" o:connectangles="0,90,180,270"/>
                  </v:shape>
                  <v:shape id="Forme" o:spid="_x0000_s1071" style="position:absolute;left:21081;top:29082;width:1753;height:1271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" path="m21600,14904c21600,6696,16748,,10800,,4852,,,6696,,14904v,2376,470,4752,1252,6696l20348,21600v782,-1944,1252,-4320,1252,-6696xe" filled="f" stroked="f" strokeweight="1pt">
                    <v:stroke miterlimit="4" joinstyle="miter"/>
                    <v:path arrowok="t" o:extrusionok="f" o:connecttype="custom" o:connectlocs="87631,63501;87631,63501;87631,63501;87631,63501" o:connectangles="0,90,180,270"/>
                  </v:shape>
                  <v:oval id="Cercle" o:spid="_x0000_s1072" style="position:absolute;left:22098;top:27051;width:1879;height:18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73" style="position:absolute;left:20193;top:27178;width:1676;height:16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74" style="position:absolute;left:23241;top:21336;width:1371;height:1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075" style="position:absolute;left:19177;top:29210;width:1524;height:1155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" path="m21600,14242c21600,6409,16740,,10800,,4860,,,6409,,14242v,2848,540,5222,1620,7358l19980,21600v1080,-2136,1620,-4747,1620,-7358xe" filled="f" stroked="f" strokeweight="1pt">
                    <v:stroke miterlimit="4" joinstyle="miter"/>
                    <v:path arrowok="t" o:extrusionok="f" o:connecttype="custom" o:connectlocs="76200,57785;76200,57785;76200,57785;76200,57785" o:connectangles="0,90,180,270"/>
                  </v:shape>
                  <v:oval id="Cercle" o:spid="_x0000_s1076" style="position:absolute;left:21209;top:25146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77" style="position:absolute;left:18796;top:11811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78" style="position:absolute;left:16891;top:7874;width:203;height:2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79" style="position:absolute;left:15494;top:25400;width:1016;height:10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080" style="position:absolute;left:15748;top:17653;width:635;height:6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1" style="position:absolute;left:15621;top:21590;width:838;height:8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2" style="position:absolute;left:15748;top:13843;width:431;height: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3" style="position:absolute;left:17018;top:4064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4" style="position:absolute;left:16637;top:15748;width:609;height: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5" style="position:absolute;left:16510;top:23368;width:1092;height:10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6" style="position:absolute;left:17907;top:5969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7" style="position:absolute;left:16510;top:19558;width:863;height:8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8" style="position:absolute;left:14605;top:19558;width:736;height:7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89" style="position:absolute;left:18034;top:2032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0" style="position:absolute;left:14859;top:11811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1" style="position:absolute;left:14732;top:15748;width:508;height:5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2" style="position:absolute;left:14986;top:8001;width:152;height: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3" style="position:absolute;left:14986;top:4064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4" style="position:absolute;left:15875;top:9906;width:228;height: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095" style="position:absolute;visibility:visible;mso-wrap-style:square" from="16002,2032" to="16129,21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096" style="position:absolute;left:20447;top:19431;width:1092;height:10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7" style="position:absolute;left:14478;top:23495;width:939;height: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8" style="position:absolute;left:14478;top:27432;width:1092;height:10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099" style="position:absolute;left:16002;top:5969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0" style="position:absolute;left:19431;top:21463;width:1117;height:11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1" style="position:absolute;left:19939;top:2032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02" style="position:absolute;left:19685;top:13716;width:558;height:5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3" style="position:absolute;left:19812;top:9906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4" style="position:absolute;left:20955;top:3937;width:101;height:1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5" style="position:absolute;left:19558;top:17526;width:838;height:8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106" style="position:absolute;visibility:visible;mso-wrap-style:square" from="20955,0" to="21082,1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107" style="position:absolute;left:20701;top:11811;width:508;height:5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8" style="position:absolute;left:17907;top:9906;width:279;height:2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09" style="position:absolute;left:20828;top:7874;width:279;height:2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10" style="position:absolute;left:20574;top:15621;width:787;height: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1" style="position:absolute;left:17526;top:21463;width:990;height:9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2" style="position:absolute;left:18923;top:7874;width:228;height: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3" style="position:absolute;left:17653;top:17653;width:736;height:7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4" style="position:absolute;left:17780;top:13716;width:508;height:5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115" style="position:absolute;left:15494;top:29336;width:1117;height:953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" path="m21600,12672c21600,5472,16691,,10800,,4664,,,5760,,12672v,3456,1227,6624,3191,8928l18655,21600v1718,-2304,2945,-5472,2945,-8928xe" filled="f" stroked="f" strokeweight="1pt">
                    <v:stroke miterlimit="4" joinstyle="miter"/>
                    <v:path arrowok="t" o:extrusionok="f" o:connecttype="custom" o:connectlocs="55881,47626;55881,47626;55881,47626;55881,47626" o:connectangles="0,90,180,270"/>
                  </v:shape>
                  <v:oval id="Cercle" o:spid="_x0000_s1116" style="position:absolute;left:18542;top:19431;width:990;height:9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7" style="position:absolute;left:18923;top:3937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8" style="position:absolute;left:18669;top:15621;width:685;height:6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19" style="position:absolute;left:19939;top:5969;width:152;height: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20" style="position:absolute;left:16764;top:11811;width:381;height:38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1" style="position:absolute;left:5842;top:29845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2" style="position:absolute;left:4064;top:13970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3" style="position:absolute;left:4953;top:16002;width:101;height:1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4" style="position:absolute;left:5969;top:21844;width:228;height: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5" style="position:absolute;left:5842;top:25781;width:304;height:3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6" style="position:absolute;left:4953;top:11938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7" style="position:absolute;left:4826;top:27813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8" style="position:absolute;left:4064;top:17907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29" style="position:absolute;left:4953;top:19939;width:203;height:2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30" style="position:absolute;left:4953;top:23876;width:279;height:2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1" style="position:absolute;left:5969;top:17907;width:152;height: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132" style="position:absolute;visibility:visible;mso-wrap-style:square" from="6985,8001" to="7112,8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133" style="position:absolute;left:6985;top:15875;width:177;height:1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4" style="position:absolute;left:6985;top:11938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5" style="position:absolute;left:7874;top:25781;width:431;height: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6" style="position:absolute;left:7747;top:29718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7" style="position:absolute;left:5969;top:13970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8" style="position:absolute;left:6858;top:19812;width:279;height:2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39" style="position:absolute;left:6858;top:27686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line id="Ligne" o:spid="_x0000_s1140" style="position:absolute;visibility:visible;mso-wrap-style:square" from="6096,10033" to="6223,10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141" style="position:absolute;left:6858;top:23749;width:381;height:38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42" style="position:absolute;left:1016;top:16002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43" style="position:absolute;left:1016;top:27940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shape id="Forme" o:spid="_x0000_s1144" style="position:absolute;left:25399;top:17653;width:89;height:609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" path="m21600,21600l21600,c6172,3150,,6750,,10800v,4050,6172,7650,21600,10800xe" filled="f" stroked="f" strokeweight="1pt">
                    <v:stroke miterlimit="4" joinstyle="miter"/>
                    <v:path arrowok="t" o:extrusionok="f" o:connecttype="custom" o:connectlocs="4446,30481;4446,30481;4446,30481;4446,30481" o:connectangles="0,90,180,270"/>
                  </v:shape>
                  <v:oval id="Cercle" o:spid="_x0000_s1145" style="position:absolute;left:7874;top:21844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46" style="position:absolute;left:1016;top:19939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47" style="position:absolute;top:21971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148" style="position:absolute;visibility:visible;mso-wrap-style:square" from="0,18034" to="127,181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" stroked="f" strokeweight="1pt">
                    <v:stroke miterlimit="4" joinstyle="miter"/>
                  </v:line>
                  <v:shape id="Forme" o:spid="_x0000_s1149" style="position:absolute;left:13589;top:29463;width:939;height:864;visibility:visible;mso-wrap-style:square;v-text-anchor:middle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" path="m21600,11753c21600,5400,16638,,10800,,4962,,,5400,,11753v,4129,2043,7941,5254,9847l16346,21600v2919,-1906,5254,-5718,5254,-9847xe" filled="f" stroked="f" strokeweight="1pt">
                    <v:stroke miterlimit="4" joinstyle="miter"/>
                    <v:path arrowok="t" o:extrusionok="f" o:connecttype="custom" o:connectlocs="46991,43181;46991,43181;46991,43181;46991,43181" o:connectangles="0,90,180,270"/>
                  </v:shape>
                  <v:oval id="Cercle" o:spid="_x0000_s1150" style="position:absolute;top:29972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51" style="position:absolute;left:2032;top:29845;width:152;height: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52" style="position:absolute;top:25908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53" style="position:absolute;left:3937;top:29845;width:228;height: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154" style="position:absolute;visibility:visible;mso-wrap-style:square" from="3048,12065" to="3175,121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155" style="position:absolute;left:3048;top:16002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56" style="position:absolute;left:3937;top:25908;width:203;height:2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57" style="position:absolute;left:2921;top:19939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58" style="position:absolute;left:3937;top:21844;width:152;height: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59" style="position:absolute;left:2032;top:18034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60" style="position:absolute;left:2032;top:25908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61" style="position:absolute;left:2921;top:23876;width:177;height:1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62" style="position:absolute;left:2032;top:21971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63" style="position:absolute;left:2921;top:27813;width:228;height: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64" style="position:absolute;left:1016;top:23876;width:101;height:1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65" style="position:absolute;left:12065;top:5969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66" style="position:absolute;left:11938;top:9906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67" style="position:absolute;left:11938;top:13843;width:254;height:2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68" style="position:absolute;left:12573;top:23622;width:787;height: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69" style="position:absolute;left:12573;top:27559;width:914;height:9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70" style="position:absolute;left:11684;top:25654;width:685;height:6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71" style="position:absolute;left:11684;top:29591;width:762;height:76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72" style="position:absolute;left:11811;top:17780;width:431;height: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73" style="position:absolute;left:12700;top:19685;width:609;height: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74" style="position:absolute;left:11684;top:21717;width:558;height:5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75" style="position:absolute;left:13589;top:25527;width:863;height:8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76" style="position:absolute;left:7874;top:17907;width:228;height: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77" style="position:absolute;left:13716;top:17780;width:508;height:5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78" style="position:absolute;left:13716;top:21590;width:685;height:6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79" style="position:absolute;left:13970;top:5969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80" style="position:absolute;left:13970;top:9906;width:177;height:1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81" style="position:absolute;left:12827;top:15748;width:431;height: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82" style="position:absolute;left:12827;top:11938;width:254;height:2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83" style="position:absolute;left:12954;top:4064;width:25;height: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84" style="position:absolute;left:10922;top:11938;width:177;height:1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85" style="position:absolute;left:12954;top:8001;width:101;height:1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86" style="position:absolute;left:13843;top:13843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87" style="position:absolute;left:8890;top:19812;width:381;height:38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88" style="position:absolute;left:8890;top:15875;width:254;height:2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89" style="position:absolute;left:9779;top:25654;width:558;height:5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190" style="position:absolute;left:9017;top:11938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1" style="position:absolute;left:9779;top:29591;width:609;height: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2" style="position:absolute;left:9017;top:8001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3" style="position:absolute;left:8001;top:13970;width:127;height:1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4" style="position:absolute;left:8001;top:10033;width:50;height: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5" style="position:absolute;left:8763;top:27686;width:584;height:5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6" style="position:absolute;left:8763;top:23749;width:508;height:5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7" style="position:absolute;left:10922;top:8001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8" style="position:absolute;left:10668;top:23622;width:635;height:6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199" style="position:absolute;left:10795;top:19685;width:508;height:5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  <v:oval id="Cercle" o:spid="_x0000_s1200" style="position:absolute;left:10668;top:27559;width:736;height:7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201" style="position:absolute;left:10795;top:15875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202" style="position:absolute;left:9906;top:17780;width:330;height:3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203" style="position:absolute;left:9906;top:13970;width:177;height:1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oval id="Cercle" o:spid="_x0000_s1204" style="position:absolute;left:9779;top:21717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" filled="f" stroked="f" strokeweight="1pt">
                    <v:stroke miterlimit="4" joinstyle="miter"/>
                    <v:textbox inset="3pt,3pt,3pt,3pt"/>
                  </v:oval>
                  <v:line id="Ligne" o:spid="_x0000_s1205" style="position:absolute;visibility:visible;mso-wrap-style:square" from="10033,5969" to="10160,60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" stroked="f" strokeweight="1pt">
                    <v:stroke miterlimit="4" joinstyle="miter"/>
                  </v:line>
                  <v:oval id="Cercle" o:spid="_x0000_s1206" style="position:absolute;left:10033;top:10033;width:76;height: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" filled="f" stroked="f" strokeweight="1pt">
                    <v:stroke miterlimit="4" joinstyle="miter"/>
                    <v:textbox inset="3pt,3pt,3pt,3pt"/>
                  </v:oval>
                </v:group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ook w:val="0480" w:firstRow="0" w:lastRow="0" w:firstColumn="1" w:lastColumn="0" w:noHBand="0" w:noVBand="1"/>
      </w:tblPr>
      <w:tblGrid>
        <w:gridCol w:w="6106"/>
        <w:gridCol w:w="839"/>
        <w:gridCol w:w="525"/>
        <w:gridCol w:w="2420"/>
      </w:tblGrid>
      <w:tr w:rsidR="002E4AFC" w:rsidRPr="004915FF" w14:paraId="247216EC" w14:textId="77777777" w:rsidTr="0063784D">
        <w:trPr>
          <w:trHeight w:val="2178"/>
          <w:jc w:val="center"/>
        </w:trPr>
        <w:tc>
          <w:tcPr>
            <w:tcW w:w="6945" w:type="dxa"/>
            <w:gridSpan w:val="2"/>
          </w:tcPr>
          <w:p w14:paraId="1EFF559E" w14:textId="3A7A68A0" w:rsidR="002E4AFC" w:rsidRPr="004915FF" w:rsidRDefault="00F76F91" w:rsidP="002E4AFC">
            <w:pPr>
              <w:pStyle w:val="Titre"/>
            </w:pPr>
            <w:r>
              <w:rPr>
                <w:lang w:bidi="fr-FR"/>
              </w:rPr>
              <w:t>Persona</w:t>
            </w:r>
            <w:r w:rsidR="002E4AFC" w:rsidRPr="004915FF">
              <w:rPr>
                <w:lang w:bidi="fr-FR"/>
              </w:rPr>
              <w:br/>
            </w:r>
            <w:r w:rsidR="003347C5">
              <w:t>Thomas</w:t>
            </w:r>
          </w:p>
        </w:tc>
        <w:tc>
          <w:tcPr>
            <w:tcW w:w="2945" w:type="dxa"/>
            <w:gridSpan w:val="2"/>
            <w:vMerge w:val="restart"/>
            <w:vAlign w:val="bottom"/>
          </w:tcPr>
          <w:p w14:paraId="448459B4" w14:textId="6DCEC4B0" w:rsidR="002E4AFC" w:rsidRPr="004915FF" w:rsidRDefault="00946CE0" w:rsidP="002E4AFC">
            <w:pPr>
              <w:jc w:val="center"/>
            </w:pPr>
            <w:r>
              <w:fldChar w:fldCharType="begin"/>
            </w:r>
            <w:r>
              <w:instrText xml:space="preserve"> INCLUDEPICTURE "https://cdn.discordapp.com/attachments/907983042323292181/910823840047833088/face_co_2.png?ex=654ca64d&amp;is=653a314d&amp;hm=ee683321726a94c39d430e2a98ab4d2e9404702ffb4c35dff563428cbba49d51&amp;"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05C7EB6" wp14:editId="6775DFCF">
                  <wp:extent cx="1660134" cy="1660134"/>
                  <wp:effectExtent l="0" t="0" r="3810" b="3810"/>
                  <wp:docPr id="1385108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709" cy="1670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2E4AFC" w:rsidRPr="004915FF" w14:paraId="01748DA2" w14:textId="77777777" w:rsidTr="0063784D">
        <w:trPr>
          <w:trHeight w:val="1262"/>
          <w:jc w:val="center"/>
        </w:trPr>
        <w:tc>
          <w:tcPr>
            <w:tcW w:w="6106" w:type="dxa"/>
          </w:tcPr>
          <w:p w14:paraId="47E62EFB" w14:textId="4A6607DE" w:rsidR="00946CE0" w:rsidRPr="004915FF" w:rsidRDefault="00946CE0" w:rsidP="002E4AFC">
            <w:pPr>
              <w:rPr>
                <w:rFonts w:ascii="Arial" w:hAnsi="Arial"/>
              </w:rPr>
            </w:pPr>
          </w:p>
        </w:tc>
        <w:tc>
          <w:tcPr>
            <w:tcW w:w="839" w:type="dxa"/>
          </w:tcPr>
          <w:p w14:paraId="64A52574" w14:textId="77777777" w:rsidR="002E4AFC" w:rsidRPr="004915FF" w:rsidRDefault="002E4AFC" w:rsidP="002E4AFC">
            <w:pPr>
              <w:rPr>
                <w:rFonts w:ascii="Arial" w:hAnsi="Arial"/>
              </w:rPr>
            </w:pPr>
          </w:p>
        </w:tc>
        <w:tc>
          <w:tcPr>
            <w:tcW w:w="2945" w:type="dxa"/>
            <w:gridSpan w:val="2"/>
            <w:vMerge/>
          </w:tcPr>
          <w:p w14:paraId="2E9ABDEA" w14:textId="77777777" w:rsidR="002E4AFC" w:rsidRPr="004915FF" w:rsidRDefault="002E4AFC" w:rsidP="002E4AFC">
            <w:pPr>
              <w:rPr>
                <w:rFonts w:ascii="Arial" w:hAnsi="Arial"/>
              </w:rPr>
            </w:pPr>
          </w:p>
        </w:tc>
      </w:tr>
      <w:tr w:rsidR="006E23B3" w:rsidRPr="004915FF" w14:paraId="6A3B89F0" w14:textId="77777777" w:rsidTr="0063784D">
        <w:trPr>
          <w:trHeight w:val="982"/>
          <w:jc w:val="center"/>
        </w:trPr>
        <w:tc>
          <w:tcPr>
            <w:tcW w:w="6106" w:type="dxa"/>
            <w:vMerge w:val="restart"/>
          </w:tcPr>
          <w:p w14:paraId="6F6A283C" w14:textId="3C2526C3" w:rsidR="006E23B3" w:rsidRPr="004915FF" w:rsidRDefault="00191AA5" w:rsidP="006E23B3">
            <w:pPr>
              <w:pStyle w:val="Titre2"/>
            </w:pPr>
            <w:r>
              <w:t>Motivation</w:t>
            </w:r>
          </w:p>
          <w:p w14:paraId="5B5F235A" w14:textId="77777777" w:rsidR="003347C5" w:rsidRDefault="003347C5" w:rsidP="003347C5">
            <w:pPr>
              <w:pStyle w:val="Exprience"/>
              <w:numPr>
                <w:ilvl w:val="0"/>
                <w:numId w:val="26"/>
              </w:numPr>
            </w:pPr>
            <w:r>
              <w:t xml:space="preserve">Il aime les jeux qui font appel à la logique et à la stratégie. </w:t>
            </w:r>
          </w:p>
          <w:p w14:paraId="73819821" w14:textId="77777777" w:rsidR="003347C5" w:rsidRDefault="003347C5" w:rsidP="003347C5">
            <w:pPr>
              <w:pStyle w:val="Exprience"/>
              <w:numPr>
                <w:ilvl w:val="0"/>
                <w:numId w:val="26"/>
              </w:numPr>
            </w:pPr>
            <w:r>
              <w:t xml:space="preserve">Il apprécie les jeux qui ont une dimension historique ou culturelle. </w:t>
            </w:r>
          </w:p>
          <w:p w14:paraId="141EA9F7" w14:textId="6BDC0A3C" w:rsidR="006E23B3" w:rsidRPr="004915FF" w:rsidRDefault="003347C5" w:rsidP="003347C5">
            <w:pPr>
              <w:pStyle w:val="Exprience"/>
              <w:numPr>
                <w:ilvl w:val="0"/>
                <w:numId w:val="26"/>
              </w:numPr>
            </w:pPr>
            <w:r>
              <w:t>Il est attiré par les jeux qui ont un aspect innovant ou original</w:t>
            </w:r>
          </w:p>
          <w:p w14:paraId="776B147C" w14:textId="7E579858" w:rsidR="006E23B3" w:rsidRPr="004915FF" w:rsidRDefault="00946CE0" w:rsidP="006E23B3">
            <w:pPr>
              <w:pStyle w:val="Titre2"/>
            </w:pPr>
            <w:r>
              <w:t>Objectif</w:t>
            </w:r>
          </w:p>
          <w:p w14:paraId="414BCB9F" w14:textId="6227539E" w:rsidR="006E23B3" w:rsidRDefault="00946CE0" w:rsidP="006E23B3">
            <w:r>
              <w:t>Trouver des jeux en ligne amusant</w:t>
            </w:r>
            <w:r w:rsidR="003347C5">
              <w:t xml:space="preserve"> pour se divertir et</w:t>
            </w:r>
            <w:r>
              <w:t xml:space="preserve"> pour se détendre après une longue journée d’études</w:t>
            </w:r>
            <w:r w:rsidR="003347C5">
              <w:t>.</w:t>
            </w:r>
          </w:p>
          <w:p w14:paraId="5B560A24" w14:textId="77777777" w:rsidR="00946CE0" w:rsidRPr="004915FF" w:rsidRDefault="00946CE0" w:rsidP="006E23B3"/>
          <w:p w14:paraId="13CF6BDB" w14:textId="0EB478E7" w:rsidR="006E23B3" w:rsidRPr="004915FF" w:rsidRDefault="00E44BCA" w:rsidP="006E23B3">
            <w:pPr>
              <w:pStyle w:val="Titre2"/>
            </w:pPr>
            <w:r>
              <w:rPr>
                <w:lang w:bidi="fr-FR"/>
              </w:rPr>
              <w:t>Comportement</w:t>
            </w:r>
          </w:p>
          <w:p w14:paraId="721B0486" w14:textId="79997AA2" w:rsidR="00A12FD7" w:rsidRDefault="00E44BCA" w:rsidP="00A12FD7">
            <w:pPr>
              <w:pStyle w:val="Paragraphedeliste"/>
              <w:numPr>
                <w:ilvl w:val="0"/>
                <w:numId w:val="25"/>
              </w:numPr>
            </w:pPr>
            <w:r>
              <w:t>Utilise principalement un ordinateur portable pour jouer à des jeux vidéo ou naviguer sur le web</w:t>
            </w:r>
            <w:r w:rsidR="00A12FD7">
              <w:t xml:space="preserve">. </w:t>
            </w:r>
          </w:p>
          <w:p w14:paraId="176962EA" w14:textId="118986DD" w:rsidR="006E23B3" w:rsidRDefault="00A12FD7" w:rsidP="00A12FD7">
            <w:pPr>
              <w:pStyle w:val="Paragraphedeliste"/>
              <w:numPr>
                <w:ilvl w:val="0"/>
                <w:numId w:val="25"/>
              </w:numPr>
            </w:pPr>
            <w:r>
              <w:t>Actif sur les réseaux sociaux.</w:t>
            </w:r>
          </w:p>
          <w:p w14:paraId="0E10B546" w14:textId="401ED335" w:rsidR="00A12FD7" w:rsidRPr="004915FF" w:rsidRDefault="00A12FD7" w:rsidP="00A12FD7">
            <w:pPr>
              <w:pStyle w:val="Paragraphedeliste"/>
              <w:numPr>
                <w:ilvl w:val="0"/>
                <w:numId w:val="25"/>
              </w:numPr>
            </w:pPr>
            <w:r>
              <w:t xml:space="preserve">Aime partager </w:t>
            </w:r>
            <w:r w:rsidR="00726DF2">
              <w:t>s</w:t>
            </w:r>
            <w:r>
              <w:t>es expériences de jeu avec ses amis</w:t>
            </w:r>
          </w:p>
          <w:p w14:paraId="410460E2" w14:textId="77777777" w:rsidR="006E23B3" w:rsidRPr="004915FF" w:rsidRDefault="006E23B3" w:rsidP="006E23B3"/>
          <w:p w14:paraId="60058894" w14:textId="05892295" w:rsidR="006E23B3" w:rsidRPr="004915FF" w:rsidRDefault="00A12FD7" w:rsidP="006E23B3">
            <w:pPr>
              <w:pStyle w:val="Titre2"/>
            </w:pPr>
            <w:r>
              <w:rPr>
                <w:lang w:bidi="fr-FR"/>
              </w:rPr>
              <w:t>Défis</w:t>
            </w:r>
          </w:p>
          <w:p w14:paraId="68A44C1B" w14:textId="77777777" w:rsidR="00A12FD7" w:rsidRDefault="00A12FD7" w:rsidP="00A12FD7">
            <w:pPr>
              <w:pStyle w:val="Paragraphedeliste"/>
              <w:numPr>
                <w:ilvl w:val="0"/>
                <w:numId w:val="25"/>
              </w:numPr>
            </w:pPr>
            <w:r>
              <w:t xml:space="preserve">Pas beaucoup de temps libre. </w:t>
            </w:r>
          </w:p>
          <w:p w14:paraId="4F5584BC" w14:textId="1CFED624" w:rsidR="006E23B3" w:rsidRPr="004915FF" w:rsidRDefault="00A12FD7" w:rsidP="00A12FD7">
            <w:pPr>
              <w:pStyle w:val="Paragraphedeliste"/>
              <w:numPr>
                <w:ilvl w:val="0"/>
                <w:numId w:val="25"/>
              </w:numPr>
            </w:pPr>
            <w:r>
              <w:t>Préférence des jeux simples et faciles à comprendre</w:t>
            </w:r>
          </w:p>
          <w:p w14:paraId="1ED1FA83" w14:textId="77777777" w:rsidR="006E23B3" w:rsidRPr="004915FF" w:rsidRDefault="006E23B3" w:rsidP="006E23B3"/>
          <w:p w14:paraId="788441BD" w14:textId="5787488E" w:rsidR="006E23B3" w:rsidRPr="004915FF" w:rsidRDefault="00191AA5" w:rsidP="006E23B3">
            <w:pPr>
              <w:pStyle w:val="Titre2"/>
            </w:pPr>
            <w:r>
              <w:rPr>
                <w:lang w:bidi="fr-FR"/>
              </w:rPr>
              <w:t>Freins</w:t>
            </w:r>
          </w:p>
          <w:p w14:paraId="7A6376E3" w14:textId="77777777" w:rsidR="003347C5" w:rsidRPr="003347C5" w:rsidRDefault="003347C5" w:rsidP="003347C5">
            <w:pPr>
              <w:pStyle w:val="Paragraphedeliste"/>
              <w:numPr>
                <w:ilvl w:val="0"/>
                <w:numId w:val="25"/>
              </w:numPr>
              <w:ind w:right="-356"/>
              <w:rPr>
                <w:rFonts w:cstheme="minorHAnsi"/>
              </w:rPr>
            </w:pPr>
            <w:r w:rsidRPr="003347C5">
              <w:rPr>
                <w:rFonts w:cstheme="minorHAnsi"/>
                <w:color w:val="111111"/>
              </w:rPr>
              <w:t xml:space="preserve">Il n’aime pas les jeux trop simples ou trop aléatoires. </w:t>
            </w:r>
          </w:p>
          <w:p w14:paraId="67FC696D" w14:textId="77777777" w:rsidR="003347C5" w:rsidRPr="003347C5" w:rsidRDefault="003347C5" w:rsidP="003347C5">
            <w:pPr>
              <w:pStyle w:val="Paragraphedeliste"/>
              <w:numPr>
                <w:ilvl w:val="0"/>
                <w:numId w:val="25"/>
              </w:numPr>
              <w:ind w:right="-356"/>
              <w:rPr>
                <w:rFonts w:cstheme="minorHAnsi"/>
              </w:rPr>
            </w:pPr>
            <w:r w:rsidRPr="003347C5">
              <w:rPr>
                <w:rFonts w:cstheme="minorHAnsi"/>
                <w:color w:val="111111"/>
              </w:rPr>
              <w:t xml:space="preserve">Il n’a pas beaucoup d’occasions de jouer avec </w:t>
            </w:r>
          </w:p>
          <w:p w14:paraId="03148DCF" w14:textId="16522259" w:rsidR="003347C5" w:rsidRPr="003347C5" w:rsidRDefault="003347C5" w:rsidP="003347C5">
            <w:pPr>
              <w:pStyle w:val="Paragraphedeliste"/>
              <w:ind w:left="720" w:right="-356" w:firstLine="0"/>
              <w:rPr>
                <w:rFonts w:cstheme="minorHAnsi"/>
              </w:rPr>
            </w:pPr>
            <w:proofErr w:type="gramStart"/>
            <w:r w:rsidRPr="003347C5">
              <w:rPr>
                <w:rFonts w:cstheme="minorHAnsi"/>
                <w:color w:val="111111"/>
              </w:rPr>
              <w:t>ses</w:t>
            </w:r>
            <w:proofErr w:type="gramEnd"/>
            <w:r w:rsidRPr="003347C5">
              <w:rPr>
                <w:rFonts w:cstheme="minorHAnsi"/>
                <w:color w:val="111111"/>
              </w:rPr>
              <w:t xml:space="preserve"> amis ou sa famille. </w:t>
            </w:r>
          </w:p>
          <w:p w14:paraId="42F5DB9D" w14:textId="77777777" w:rsidR="003347C5" w:rsidRPr="003347C5" w:rsidRDefault="003347C5" w:rsidP="003347C5">
            <w:pPr>
              <w:pStyle w:val="Paragraphedeliste"/>
              <w:numPr>
                <w:ilvl w:val="0"/>
                <w:numId w:val="25"/>
              </w:numPr>
              <w:ind w:right="-356"/>
              <w:rPr>
                <w:rFonts w:cstheme="minorHAnsi"/>
              </w:rPr>
            </w:pPr>
            <w:r w:rsidRPr="003347C5">
              <w:rPr>
                <w:rFonts w:cstheme="minorHAnsi"/>
                <w:color w:val="111111"/>
              </w:rPr>
              <w:t xml:space="preserve">Il n’a pas envie de s’inscrire sur des sites qui demandent trop d’informations personnelles </w:t>
            </w:r>
            <w:proofErr w:type="gramStart"/>
            <w:r w:rsidRPr="003347C5">
              <w:rPr>
                <w:rFonts w:cstheme="minorHAnsi"/>
                <w:color w:val="111111"/>
              </w:rPr>
              <w:t>ou</w:t>
            </w:r>
            <w:proofErr w:type="gramEnd"/>
            <w:r w:rsidRPr="003347C5">
              <w:rPr>
                <w:rFonts w:cstheme="minorHAnsi"/>
                <w:color w:val="111111"/>
              </w:rPr>
              <w:t xml:space="preserve"> </w:t>
            </w:r>
          </w:p>
          <w:p w14:paraId="04DADAD0" w14:textId="4690FAE4" w:rsidR="006E23B3" w:rsidRPr="004915FF" w:rsidRDefault="003347C5" w:rsidP="003347C5">
            <w:pPr>
              <w:pStyle w:val="Paragraphedeliste"/>
              <w:ind w:left="720" w:right="-356" w:firstLine="0"/>
            </w:pPr>
            <w:proofErr w:type="gramStart"/>
            <w:r w:rsidRPr="003347C5">
              <w:rPr>
                <w:rFonts w:cstheme="minorHAnsi"/>
                <w:color w:val="111111"/>
              </w:rPr>
              <w:t>qui</w:t>
            </w:r>
            <w:proofErr w:type="gramEnd"/>
            <w:r w:rsidRPr="003347C5">
              <w:rPr>
                <w:rFonts w:cstheme="minorHAnsi"/>
                <w:color w:val="111111"/>
              </w:rPr>
              <w:t xml:space="preserve"> sont envahis par la publicité.</w:t>
            </w:r>
          </w:p>
        </w:tc>
        <w:tc>
          <w:tcPr>
            <w:tcW w:w="839" w:type="dxa"/>
            <w:vMerge w:val="restart"/>
          </w:tcPr>
          <w:p w14:paraId="5B09074C" w14:textId="77777777" w:rsidR="006E23B3" w:rsidRPr="004915FF" w:rsidRDefault="006E23B3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2945" w:type="dxa"/>
            <w:gridSpan w:val="2"/>
          </w:tcPr>
          <w:p w14:paraId="0469CF1F" w14:textId="511CCF68" w:rsidR="006E23B3" w:rsidRPr="004915FF" w:rsidRDefault="006E23B3" w:rsidP="006E23B3">
            <w:pPr>
              <w:rPr>
                <w:rFonts w:ascii="Arial" w:hAnsi="Arial"/>
              </w:rPr>
            </w:pPr>
          </w:p>
        </w:tc>
      </w:tr>
      <w:tr w:rsidR="006E23B3" w:rsidRPr="004915FF" w14:paraId="3F363E25" w14:textId="77777777" w:rsidTr="0063784D">
        <w:trPr>
          <w:trHeight w:val="605"/>
          <w:jc w:val="center"/>
        </w:trPr>
        <w:tc>
          <w:tcPr>
            <w:tcW w:w="6106" w:type="dxa"/>
            <w:vMerge/>
          </w:tcPr>
          <w:p w14:paraId="0927A671" w14:textId="77777777" w:rsidR="006E23B3" w:rsidRPr="004915FF" w:rsidRDefault="006E23B3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5128DFE4" w14:textId="77777777" w:rsidR="006E23B3" w:rsidRPr="004915FF" w:rsidRDefault="006E23B3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2945" w:type="dxa"/>
            <w:gridSpan w:val="2"/>
          </w:tcPr>
          <w:p w14:paraId="2822196D" w14:textId="26314CCB" w:rsidR="006E23B3" w:rsidRPr="004915FF" w:rsidRDefault="00851A2E" w:rsidP="006E23B3">
            <w:pPr>
              <w:pStyle w:val="Titre2"/>
            </w:pPr>
            <w:r>
              <w:t>Profil</w:t>
            </w:r>
          </w:p>
        </w:tc>
      </w:tr>
      <w:tr w:rsidR="0063784D" w:rsidRPr="004915FF" w14:paraId="5B1BAA35" w14:textId="77777777" w:rsidTr="0063784D">
        <w:trPr>
          <w:trHeight w:val="567"/>
          <w:jc w:val="center"/>
        </w:trPr>
        <w:tc>
          <w:tcPr>
            <w:tcW w:w="6106" w:type="dxa"/>
            <w:vMerge/>
          </w:tcPr>
          <w:p w14:paraId="1EFAD93A" w14:textId="77777777" w:rsidR="0063784D" w:rsidRPr="004915FF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186C3A00" w14:textId="77777777" w:rsidR="0063784D" w:rsidRPr="004915FF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0AF9C0C2" w14:textId="6772C65A" w:rsidR="0063784D" w:rsidRPr="004915FF" w:rsidRDefault="0063784D" w:rsidP="006E23B3">
            <w:pPr>
              <w:pStyle w:val="Informations"/>
            </w:pPr>
          </w:p>
        </w:tc>
        <w:tc>
          <w:tcPr>
            <w:tcW w:w="2420" w:type="dxa"/>
            <w:vAlign w:val="center"/>
          </w:tcPr>
          <w:p w14:paraId="2A649324" w14:textId="1476FF7E" w:rsidR="0063784D" w:rsidRPr="004915FF" w:rsidRDefault="00851A2E" w:rsidP="006E23B3">
            <w:pPr>
              <w:pStyle w:val="Informations"/>
            </w:pPr>
            <w:r>
              <w:t>Age : 25 ans</w:t>
            </w:r>
          </w:p>
          <w:p w14:paraId="6F6D9C8C" w14:textId="54C011AC" w:rsidR="0063784D" w:rsidRPr="004915FF" w:rsidRDefault="0063784D" w:rsidP="006E23B3">
            <w:pPr>
              <w:pStyle w:val="Informations"/>
            </w:pPr>
          </w:p>
        </w:tc>
      </w:tr>
      <w:tr w:rsidR="0063784D" w:rsidRPr="004915FF" w14:paraId="08ED3043" w14:textId="77777777" w:rsidTr="0063784D">
        <w:trPr>
          <w:trHeight w:val="567"/>
          <w:jc w:val="center"/>
        </w:trPr>
        <w:tc>
          <w:tcPr>
            <w:tcW w:w="6106" w:type="dxa"/>
            <w:vMerge/>
          </w:tcPr>
          <w:p w14:paraId="4F5D9D21" w14:textId="77777777" w:rsidR="0063784D" w:rsidRPr="004915FF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5561C7B7" w14:textId="77777777" w:rsidR="0063784D" w:rsidRPr="004915FF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23379152" w14:textId="4D29EF95" w:rsidR="0063784D" w:rsidRPr="004915FF" w:rsidRDefault="0063784D" w:rsidP="006E23B3">
            <w:pPr>
              <w:pStyle w:val="Informations"/>
            </w:pPr>
          </w:p>
        </w:tc>
        <w:tc>
          <w:tcPr>
            <w:tcW w:w="2420" w:type="dxa"/>
            <w:vAlign w:val="center"/>
          </w:tcPr>
          <w:p w14:paraId="25CEC876" w14:textId="515BE340" w:rsidR="0063784D" w:rsidRPr="004915FF" w:rsidRDefault="00851A2E" w:rsidP="006E23B3">
            <w:pPr>
              <w:pStyle w:val="Informations"/>
            </w:pPr>
            <w:r>
              <w:t>Localisation : Bruxelles</w:t>
            </w:r>
          </w:p>
        </w:tc>
      </w:tr>
      <w:tr w:rsidR="0063784D" w:rsidRPr="004915FF" w14:paraId="2E576722" w14:textId="77777777" w:rsidTr="0063784D">
        <w:trPr>
          <w:trHeight w:val="567"/>
          <w:jc w:val="center"/>
        </w:trPr>
        <w:tc>
          <w:tcPr>
            <w:tcW w:w="6106" w:type="dxa"/>
            <w:vMerge/>
          </w:tcPr>
          <w:p w14:paraId="0E612234" w14:textId="77777777" w:rsidR="0063784D" w:rsidRPr="004915FF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3F69F0A5" w14:textId="77777777" w:rsidR="0063784D" w:rsidRPr="004915FF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5E41B5EB" w14:textId="49242185" w:rsidR="0063784D" w:rsidRPr="004915FF" w:rsidRDefault="0063784D" w:rsidP="006E23B3">
            <w:pPr>
              <w:pStyle w:val="Informations"/>
            </w:pPr>
          </w:p>
        </w:tc>
        <w:tc>
          <w:tcPr>
            <w:tcW w:w="2420" w:type="dxa"/>
            <w:vAlign w:val="center"/>
          </w:tcPr>
          <w:p w14:paraId="19ECD942" w14:textId="10B69FFB" w:rsidR="0063784D" w:rsidRPr="004915FF" w:rsidRDefault="00467B65" w:rsidP="006E23B3">
            <w:pPr>
              <w:pStyle w:val="Informations"/>
            </w:pPr>
            <w:r>
              <w:t>Genre : Male</w:t>
            </w:r>
          </w:p>
        </w:tc>
      </w:tr>
      <w:tr w:rsidR="0063784D" w:rsidRPr="004915FF" w14:paraId="0E6BFE0B" w14:textId="77777777" w:rsidTr="0063784D">
        <w:trPr>
          <w:trHeight w:val="567"/>
          <w:jc w:val="center"/>
        </w:trPr>
        <w:tc>
          <w:tcPr>
            <w:tcW w:w="6106" w:type="dxa"/>
            <w:vMerge/>
          </w:tcPr>
          <w:p w14:paraId="6A1C58FE" w14:textId="77777777" w:rsidR="0063784D" w:rsidRPr="004915FF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5C8EF9B7" w14:textId="77777777" w:rsidR="0063784D" w:rsidRPr="004915FF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740EBB77" w14:textId="6E3E12BB" w:rsidR="0063784D" w:rsidRPr="004915FF" w:rsidRDefault="0063784D" w:rsidP="006E23B3">
            <w:pPr>
              <w:pStyle w:val="Informations"/>
            </w:pPr>
          </w:p>
        </w:tc>
        <w:tc>
          <w:tcPr>
            <w:tcW w:w="2420" w:type="dxa"/>
            <w:vAlign w:val="center"/>
          </w:tcPr>
          <w:p w14:paraId="60171E22" w14:textId="77777777" w:rsidR="0063784D" w:rsidRDefault="00726DF2" w:rsidP="006E23B3">
            <w:pPr>
              <w:pStyle w:val="Informations"/>
            </w:pPr>
            <w:r>
              <w:t>Discord : Adi2230#1439</w:t>
            </w:r>
          </w:p>
          <w:p w14:paraId="5C2684F6" w14:textId="77777777" w:rsidR="00191AA5" w:rsidRDefault="00191AA5" w:rsidP="006E23B3">
            <w:pPr>
              <w:pStyle w:val="Informations"/>
            </w:pPr>
          </w:p>
          <w:p w14:paraId="743ACA33" w14:textId="1AE9F778" w:rsidR="00191AA5" w:rsidRPr="004915FF" w:rsidRDefault="00191AA5" w:rsidP="006E23B3">
            <w:pPr>
              <w:pStyle w:val="Informations"/>
            </w:pPr>
            <w:r>
              <w:t>Profession : Étudiant en informatique</w:t>
            </w:r>
          </w:p>
        </w:tc>
      </w:tr>
      <w:tr w:rsidR="006E23B3" w:rsidRPr="004915FF" w14:paraId="1C85C3C4" w14:textId="77777777" w:rsidTr="0063784D">
        <w:trPr>
          <w:trHeight w:val="796"/>
          <w:jc w:val="center"/>
        </w:trPr>
        <w:tc>
          <w:tcPr>
            <w:tcW w:w="6106" w:type="dxa"/>
            <w:vMerge/>
          </w:tcPr>
          <w:p w14:paraId="5FFD94AE" w14:textId="77777777" w:rsidR="006E23B3" w:rsidRPr="004915FF" w:rsidRDefault="006E23B3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1E3DC941" w14:textId="77777777" w:rsidR="006E23B3" w:rsidRPr="004915FF" w:rsidRDefault="006E23B3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2945" w:type="dxa"/>
            <w:gridSpan w:val="2"/>
          </w:tcPr>
          <w:p w14:paraId="435E879F" w14:textId="77777777" w:rsidR="006E23B3" w:rsidRPr="004915FF" w:rsidRDefault="006E23B3" w:rsidP="006E23B3">
            <w:pPr>
              <w:rPr>
                <w:rFonts w:ascii="Arial" w:hAnsi="Arial"/>
              </w:rPr>
            </w:pPr>
          </w:p>
        </w:tc>
      </w:tr>
    </w:tbl>
    <w:p w14:paraId="52B40A59" w14:textId="77777777" w:rsidR="00CE6104" w:rsidRPr="004915FF" w:rsidRDefault="00CE6104" w:rsidP="0006568A"/>
    <w:sectPr w:rsidR="00CE6104" w:rsidRPr="004915FF" w:rsidSect="004915FF">
      <w:pgSz w:w="11906" w:h="16838" w:code="9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4A3B9" w14:textId="77777777" w:rsidR="00436D70" w:rsidRDefault="00436D70" w:rsidP="009129A0">
      <w:r>
        <w:separator/>
      </w:r>
    </w:p>
  </w:endnote>
  <w:endnote w:type="continuationSeparator" w:id="0">
    <w:p w14:paraId="0DC07B61" w14:textId="77777777" w:rsidR="00436D70" w:rsidRDefault="00436D70" w:rsidP="009129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CB1396A-919A-BA4F-94FB-388E3332D4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2CD0C6-B55F-024F-937E-5D689DDA775C}"/>
    <w:embedBold r:id="rId3" w:fontKey="{5935D434-8B58-704D-A3FF-B052ADD98E96}"/>
    <w:embedItalic r:id="rId4" w:fontKey="{5062BDFF-4AE5-A342-9809-631A9C1C6A6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E7DF4774-1250-AF44-A06D-DF8F0843E60A}"/>
    <w:embedBold r:id="rId6" w:fontKey="{0BF7BA4A-6A92-2047-AE2B-359A3D2D26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8712A2AE-BEC5-8C40-B78B-FB18FFDDF9D2}"/>
    <w:embedBold r:id="rId8" w:fontKey="{C8B86179-0098-3D48-A381-B465944AB8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2019CDDF-59A6-1D4C-9CB1-BC487F73C5B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71D2CE42-3168-F641-8FC8-9B6E9588F280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1" w:fontKey="{4DA8741C-516A-774C-812B-759D7B9E7F88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2" w:fontKey="{6C098FB6-A440-574B-90F3-DA6EE10E071B}"/>
    <w:embedBold r:id="rId13" w:fontKey="{67107C35-4CA0-C343-A44E-A30DC5D38864}"/>
    <w:embedItalic r:id="rId14" w:fontKey="{6D3F6486-741B-344E-BA3F-2298F4D3BF3F}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FDED4A4A-40F1-F249-83E9-D0DF18FF0AD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91AB2" w14:textId="77777777" w:rsidR="00436D70" w:rsidRDefault="00436D70" w:rsidP="009129A0">
      <w:r>
        <w:separator/>
      </w:r>
    </w:p>
  </w:footnote>
  <w:footnote w:type="continuationSeparator" w:id="0">
    <w:p w14:paraId="0EDB63C9" w14:textId="77777777" w:rsidR="00436D70" w:rsidRDefault="00436D70" w:rsidP="009129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6A0B97A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F7707" w:themeColor="accent2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itre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itre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4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5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6E24943"/>
    <w:multiLevelType w:val="hybridMultilevel"/>
    <w:tmpl w:val="908274A6"/>
    <w:lvl w:ilvl="0" w:tplc="69B4BB7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nnex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itre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itre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itre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itre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itre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itre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6D5597E"/>
    <w:multiLevelType w:val="hybridMultilevel"/>
    <w:tmpl w:val="A3E03ABE"/>
    <w:lvl w:ilvl="0" w:tplc="C64E3D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itre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3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itre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1496795400">
    <w:abstractNumId w:val="13"/>
  </w:num>
  <w:num w:numId="2" w16cid:durableId="1035690945">
    <w:abstractNumId w:val="9"/>
  </w:num>
  <w:num w:numId="3" w16cid:durableId="213396861">
    <w:abstractNumId w:val="17"/>
  </w:num>
  <w:num w:numId="4" w16cid:durableId="700277668">
    <w:abstractNumId w:val="14"/>
  </w:num>
  <w:num w:numId="5" w16cid:durableId="1576429049">
    <w:abstractNumId w:val="15"/>
  </w:num>
  <w:num w:numId="6" w16cid:durableId="2051176005">
    <w:abstractNumId w:val="22"/>
  </w:num>
  <w:num w:numId="7" w16cid:durableId="543375048">
    <w:abstractNumId w:val="8"/>
  </w:num>
  <w:num w:numId="8" w16cid:durableId="1535382025">
    <w:abstractNumId w:val="12"/>
  </w:num>
  <w:num w:numId="9" w16cid:durableId="636227438">
    <w:abstractNumId w:val="20"/>
  </w:num>
  <w:num w:numId="10" w16cid:durableId="34431398">
    <w:abstractNumId w:val="2"/>
  </w:num>
  <w:num w:numId="11" w16cid:durableId="1782797668">
    <w:abstractNumId w:val="6"/>
  </w:num>
  <w:num w:numId="12" w16cid:durableId="989794999">
    <w:abstractNumId w:val="1"/>
  </w:num>
  <w:num w:numId="13" w16cid:durableId="1832866785">
    <w:abstractNumId w:val="3"/>
  </w:num>
  <w:num w:numId="14" w16cid:durableId="363867275">
    <w:abstractNumId w:val="11"/>
  </w:num>
  <w:num w:numId="15" w16cid:durableId="1861356067">
    <w:abstractNumId w:val="10"/>
  </w:num>
  <w:num w:numId="16" w16cid:durableId="1934120795">
    <w:abstractNumId w:val="18"/>
  </w:num>
  <w:num w:numId="17" w16cid:durableId="1614021023">
    <w:abstractNumId w:val="4"/>
  </w:num>
  <w:num w:numId="18" w16cid:durableId="1403068302">
    <w:abstractNumId w:val="24"/>
  </w:num>
  <w:num w:numId="19" w16cid:durableId="2117359230">
    <w:abstractNumId w:val="21"/>
  </w:num>
  <w:num w:numId="20" w16cid:durableId="104665309">
    <w:abstractNumId w:val="16"/>
  </w:num>
  <w:num w:numId="21" w16cid:durableId="786922842">
    <w:abstractNumId w:val="23"/>
  </w:num>
  <w:num w:numId="22" w16cid:durableId="422994047">
    <w:abstractNumId w:val="5"/>
  </w:num>
  <w:num w:numId="23" w16cid:durableId="1961060412">
    <w:abstractNumId w:val="0"/>
  </w:num>
  <w:num w:numId="24" w16cid:durableId="387917795">
    <w:abstractNumId w:val="0"/>
  </w:num>
  <w:num w:numId="25" w16cid:durableId="415787559">
    <w:abstractNumId w:val="7"/>
  </w:num>
  <w:num w:numId="26" w16cid:durableId="59135721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removePersonalInformation/>
  <w:removeDateAndTime/>
  <w:displayBackgroundShape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D70"/>
    <w:rsid w:val="00052382"/>
    <w:rsid w:val="0006568A"/>
    <w:rsid w:val="00076F0F"/>
    <w:rsid w:val="00084253"/>
    <w:rsid w:val="000D1F49"/>
    <w:rsid w:val="000E6867"/>
    <w:rsid w:val="001605F2"/>
    <w:rsid w:val="001727CA"/>
    <w:rsid w:val="00191AA5"/>
    <w:rsid w:val="00255F18"/>
    <w:rsid w:val="002C56E6"/>
    <w:rsid w:val="002E4AFC"/>
    <w:rsid w:val="002F2708"/>
    <w:rsid w:val="00322CC3"/>
    <w:rsid w:val="003347C5"/>
    <w:rsid w:val="00361E11"/>
    <w:rsid w:val="003F0847"/>
    <w:rsid w:val="0040090B"/>
    <w:rsid w:val="00436D70"/>
    <w:rsid w:val="0046302A"/>
    <w:rsid w:val="00467B65"/>
    <w:rsid w:val="00487D2D"/>
    <w:rsid w:val="004915FF"/>
    <w:rsid w:val="004D5D62"/>
    <w:rsid w:val="005112D0"/>
    <w:rsid w:val="00577E06"/>
    <w:rsid w:val="005A3BF7"/>
    <w:rsid w:val="005F2035"/>
    <w:rsid w:val="005F78E5"/>
    <w:rsid w:val="005F7990"/>
    <w:rsid w:val="00635B84"/>
    <w:rsid w:val="0063739C"/>
    <w:rsid w:val="0063784D"/>
    <w:rsid w:val="006E23B3"/>
    <w:rsid w:val="00726DF2"/>
    <w:rsid w:val="00770F25"/>
    <w:rsid w:val="007A35A8"/>
    <w:rsid w:val="007B0A85"/>
    <w:rsid w:val="007C6A52"/>
    <w:rsid w:val="0082043E"/>
    <w:rsid w:val="008311CD"/>
    <w:rsid w:val="00851A2E"/>
    <w:rsid w:val="008E203A"/>
    <w:rsid w:val="0091229C"/>
    <w:rsid w:val="009129A0"/>
    <w:rsid w:val="00923AB7"/>
    <w:rsid w:val="00940E73"/>
    <w:rsid w:val="00946CE0"/>
    <w:rsid w:val="0098597D"/>
    <w:rsid w:val="009929ED"/>
    <w:rsid w:val="009B15B0"/>
    <w:rsid w:val="009F619A"/>
    <w:rsid w:val="009F6DDE"/>
    <w:rsid w:val="00A12FD7"/>
    <w:rsid w:val="00A370A8"/>
    <w:rsid w:val="00B933F2"/>
    <w:rsid w:val="00BD4753"/>
    <w:rsid w:val="00BD5CB1"/>
    <w:rsid w:val="00BE62EE"/>
    <w:rsid w:val="00C003BA"/>
    <w:rsid w:val="00C24813"/>
    <w:rsid w:val="00C46878"/>
    <w:rsid w:val="00CB4A51"/>
    <w:rsid w:val="00CD4532"/>
    <w:rsid w:val="00CD47B0"/>
    <w:rsid w:val="00CE6104"/>
    <w:rsid w:val="00CE7918"/>
    <w:rsid w:val="00D16163"/>
    <w:rsid w:val="00DB3FAD"/>
    <w:rsid w:val="00DC3E3C"/>
    <w:rsid w:val="00E44BCA"/>
    <w:rsid w:val="00E61C09"/>
    <w:rsid w:val="00EB3B58"/>
    <w:rsid w:val="00EC7359"/>
    <w:rsid w:val="00EE21A2"/>
    <w:rsid w:val="00EE3054"/>
    <w:rsid w:val="00F00606"/>
    <w:rsid w:val="00F01256"/>
    <w:rsid w:val="00F30717"/>
    <w:rsid w:val="00F76F91"/>
    <w:rsid w:val="00FA063B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163AC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2E4AFC"/>
    <w:pPr>
      <w:widowControl w:val="0"/>
      <w:autoSpaceDE w:val="0"/>
      <w:autoSpaceDN w:val="0"/>
      <w:adjustRightInd w:val="0"/>
    </w:pPr>
    <w:rPr>
      <w:rFonts w:eastAsia="Times New Roman" w:cs="Arial"/>
    </w:rPr>
  </w:style>
  <w:style w:type="paragraph" w:styleId="Titre1">
    <w:name w:val="heading 1"/>
    <w:basedOn w:val="Normal"/>
    <w:next w:val="Normal"/>
    <w:link w:val="Titre1Car"/>
    <w:uiPriority w:val="1"/>
    <w:rsid w:val="002E4AFC"/>
    <w:pPr>
      <w:ind w:left="119"/>
      <w:outlineLvl w:val="0"/>
    </w:pPr>
    <w:rPr>
      <w:rFonts w:ascii="Arial Black" w:hAnsi="Arial Black" w:cs="Arial Black"/>
      <w:b/>
      <w:bCs/>
      <w:sz w:val="24"/>
      <w:szCs w:val="24"/>
    </w:rPr>
  </w:style>
  <w:style w:type="paragraph" w:styleId="Titre2">
    <w:name w:val="heading 2"/>
    <w:basedOn w:val="Normal"/>
    <w:next w:val="Normal"/>
    <w:link w:val="Titre2Car"/>
    <w:uiPriority w:val="9"/>
    <w:qFormat/>
    <w:rsid w:val="002E4AFC"/>
    <w:pPr>
      <w:keepNext/>
      <w:keepLines/>
      <w:pBdr>
        <w:top w:val="single" w:sz="24" w:space="6" w:color="FF7707" w:themeColor="accent2"/>
      </w:pBdr>
      <w:spacing w:after="120"/>
      <w:outlineLvl w:val="1"/>
    </w:pPr>
    <w:rPr>
      <w:rFonts w:asciiTheme="majorHAnsi" w:eastAsiaTheme="majorEastAsia" w:hAnsiTheme="majorHAnsi" w:cstheme="majorBidi"/>
      <w:color w:val="202B6A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1"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Titre4">
    <w:name w:val="heading 4"/>
    <w:basedOn w:val="Normal"/>
    <w:link w:val="Titre4C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Titre5">
    <w:name w:val="heading 5"/>
    <w:basedOn w:val="Titre2"/>
    <w:link w:val="Titre5Car"/>
    <w:uiPriority w:val="1"/>
    <w:semiHidden/>
    <w:qFormat/>
    <w:rsid w:val="000D1F49"/>
    <w:pPr>
      <w:numPr>
        <w:ilvl w:val="4"/>
      </w:numPr>
      <w:spacing w:before="120"/>
      <w:ind w:left="1440"/>
      <w:outlineLvl w:val="4"/>
    </w:pPr>
    <w:rPr>
      <w:caps/>
      <w:color w:val="4BACC6"/>
    </w:rPr>
  </w:style>
  <w:style w:type="paragraph" w:styleId="Titre6">
    <w:name w:val="heading 6"/>
    <w:basedOn w:val="Normal"/>
    <w:next w:val="Normal"/>
    <w:link w:val="Titre6C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01534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01534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1"/>
    <w:rsid w:val="002E4AFC"/>
    <w:rPr>
      <w:rFonts w:ascii="Arial Black" w:eastAsia="Times New Roman" w:hAnsi="Arial Black" w:cs="Arial Black"/>
      <w:b/>
      <w:bCs/>
      <w:sz w:val="24"/>
      <w:szCs w:val="24"/>
    </w:rPr>
  </w:style>
  <w:style w:type="paragraph" w:styleId="Corpsdetexte">
    <w:name w:val="Body Text"/>
    <w:basedOn w:val="Normal"/>
    <w:link w:val="CorpsdetexteCar"/>
    <w:uiPriority w:val="1"/>
    <w:semiHidden/>
    <w:rsid w:val="002E4AFC"/>
    <w:rPr>
      <w:sz w:val="20"/>
      <w:szCs w:val="20"/>
    </w:rPr>
  </w:style>
  <w:style w:type="character" w:customStyle="1" w:styleId="CorpsdetexteCar">
    <w:name w:val="Corps de texte Car"/>
    <w:basedOn w:val="Policepardfaut"/>
    <w:link w:val="Corpsdetexte"/>
    <w:uiPriority w:val="1"/>
    <w:semiHidden/>
    <w:rsid w:val="002E4AFC"/>
    <w:rPr>
      <w:rFonts w:eastAsia="Times New Roman" w:cs="Arial"/>
      <w:sz w:val="20"/>
      <w:szCs w:val="20"/>
    </w:rPr>
  </w:style>
  <w:style w:type="paragraph" w:styleId="Date">
    <w:name w:val="Date"/>
    <w:basedOn w:val="Normal"/>
    <w:next w:val="Normal"/>
    <w:link w:val="DateCar"/>
    <w:uiPriority w:val="99"/>
    <w:semiHidden/>
    <w:rsid w:val="002E4AFC"/>
    <w:pPr>
      <w:spacing w:line="480" w:lineRule="auto"/>
    </w:pPr>
    <w:rPr>
      <w:rFonts w:cs="Georgia"/>
    </w:rPr>
  </w:style>
  <w:style w:type="character" w:customStyle="1" w:styleId="Titre2Car">
    <w:name w:val="Titre 2 Car"/>
    <w:basedOn w:val="Policepardfaut"/>
    <w:link w:val="Titre2"/>
    <w:uiPriority w:val="9"/>
    <w:rsid w:val="002E4AFC"/>
    <w:rPr>
      <w:rFonts w:asciiTheme="majorHAnsi" w:eastAsiaTheme="majorEastAsia" w:hAnsiTheme="majorHAnsi" w:cstheme="majorBidi"/>
      <w:color w:val="202B6A" w:themeColor="accent1"/>
      <w:sz w:val="26"/>
      <w:szCs w:val="26"/>
    </w:rPr>
  </w:style>
  <w:style w:type="character" w:customStyle="1" w:styleId="DateCar">
    <w:name w:val="Date Car"/>
    <w:basedOn w:val="Policepardfaut"/>
    <w:link w:val="Date"/>
    <w:uiPriority w:val="99"/>
    <w:semiHidden/>
    <w:rsid w:val="002E4AFC"/>
    <w:rPr>
      <w:rFonts w:eastAsia="Times New Roman" w:cs="Georgia"/>
    </w:rPr>
  </w:style>
  <w:style w:type="character" w:customStyle="1" w:styleId="Titre3Car">
    <w:name w:val="Titre 3 Car"/>
    <w:basedOn w:val="Policepardfaut"/>
    <w:link w:val="Titre3"/>
    <w:uiPriority w:val="1"/>
    <w:rsid w:val="000D1F49"/>
    <w:rPr>
      <w:b/>
      <w:bCs/>
      <w:color w:val="694A77"/>
      <w:sz w:val="28"/>
      <w:szCs w:val="27"/>
    </w:rPr>
  </w:style>
  <w:style w:type="paragraph" w:customStyle="1" w:styleId="Dates">
    <w:name w:val="Dates"/>
    <w:basedOn w:val="Corpsdetexte"/>
    <w:qFormat/>
    <w:rsid w:val="002E4AFC"/>
    <w:pPr>
      <w:kinsoku w:val="0"/>
      <w:overflowPunct w:val="0"/>
    </w:pPr>
    <w:rPr>
      <w:rFonts w:cs="Georgia"/>
      <w:b/>
      <w:color w:val="202B6A" w:themeColor="accent1"/>
      <w:sz w:val="18"/>
    </w:rPr>
  </w:style>
  <w:style w:type="paragraph" w:customStyle="1" w:styleId="Exprience">
    <w:name w:val="Expérience"/>
    <w:basedOn w:val="Normal"/>
    <w:qFormat/>
    <w:rsid w:val="002E4AFC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Pieddepage">
    <w:name w:val="footer"/>
    <w:basedOn w:val="Normal"/>
    <w:link w:val="PieddepageCar"/>
    <w:uiPriority w:val="99"/>
    <w:semiHidden/>
    <w:rsid w:val="002E4AFC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2E4AFC"/>
    <w:rPr>
      <w:rFonts w:eastAsia="Times New Roman" w:cs="Arial"/>
    </w:rPr>
  </w:style>
  <w:style w:type="paragraph" w:styleId="En-tte">
    <w:name w:val="header"/>
    <w:basedOn w:val="Normal"/>
    <w:link w:val="En-tteCar"/>
    <w:uiPriority w:val="99"/>
    <w:semiHidden/>
    <w:rsid w:val="002E4AFC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2E4AFC"/>
    <w:rPr>
      <w:rFonts w:eastAsia="Times New Roman" w:cs="Arial"/>
    </w:rPr>
  </w:style>
  <w:style w:type="paragraph" w:customStyle="1" w:styleId="Informations">
    <w:name w:val="Informations"/>
    <w:basedOn w:val="Corpsdetexte"/>
    <w:uiPriority w:val="1"/>
    <w:qFormat/>
    <w:rsid w:val="0063784D"/>
    <w:pPr>
      <w:kinsoku w:val="0"/>
      <w:overflowPunct w:val="0"/>
    </w:pPr>
    <w:rPr>
      <w:rFonts w:cs="Georgia"/>
      <w:b/>
      <w:color w:val="000000" w:themeColor="text1"/>
      <w:szCs w:val="17"/>
    </w:rPr>
  </w:style>
  <w:style w:type="paragraph" w:styleId="Listepuces">
    <w:name w:val="List Bullet"/>
    <w:basedOn w:val="Normal"/>
    <w:uiPriority w:val="99"/>
    <w:qFormat/>
    <w:rsid w:val="002E4AFC"/>
    <w:pPr>
      <w:numPr>
        <w:numId w:val="24"/>
      </w:numPr>
      <w:contextualSpacing/>
    </w:pPr>
    <w:rPr>
      <w:rFonts w:cs="Georgia"/>
    </w:rPr>
  </w:style>
  <w:style w:type="paragraph" w:styleId="Paragraphedeliste">
    <w:name w:val="List Paragraph"/>
    <w:basedOn w:val="Normal"/>
    <w:uiPriority w:val="1"/>
    <w:semiHidden/>
    <w:rsid w:val="002E4AFC"/>
    <w:pPr>
      <w:spacing w:before="10"/>
      <w:ind w:left="485" w:hanging="266"/>
    </w:pPr>
    <w:rPr>
      <w:sz w:val="24"/>
      <w:szCs w:val="24"/>
    </w:rPr>
  </w:style>
  <w:style w:type="character" w:styleId="Textedelespacerserv">
    <w:name w:val="Placeholder Text"/>
    <w:basedOn w:val="Policepardfaut"/>
    <w:uiPriority w:val="99"/>
    <w:semiHidden/>
    <w:rsid w:val="002E4AFC"/>
    <w:rPr>
      <w:color w:val="808080"/>
    </w:rPr>
  </w:style>
  <w:style w:type="character" w:styleId="lev">
    <w:name w:val="Strong"/>
    <w:basedOn w:val="Policepardfaut"/>
    <w:uiPriority w:val="22"/>
    <w:semiHidden/>
    <w:qFormat/>
    <w:rsid w:val="0063784D"/>
    <w:rPr>
      <w:b/>
      <w:bCs/>
      <w:color w:val="202B6A" w:themeColor="accent1"/>
    </w:rPr>
  </w:style>
  <w:style w:type="table" w:styleId="Grilledutableau">
    <w:name w:val="Table Grid"/>
    <w:basedOn w:val="TableauNormal"/>
    <w:uiPriority w:val="39"/>
    <w:rsid w:val="002E4AFC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edetableau">
    <w:name w:val="Paragraphe de tableau"/>
    <w:basedOn w:val="Normal"/>
    <w:uiPriority w:val="1"/>
    <w:semiHidden/>
    <w:rsid w:val="002E4AFC"/>
    <w:rPr>
      <w:rFonts w:ascii="Times New Roman" w:hAnsi="Times New Roman" w:cs="Times New Roman"/>
      <w:sz w:val="24"/>
      <w:szCs w:val="24"/>
    </w:rPr>
  </w:style>
  <w:style w:type="paragraph" w:styleId="Titre">
    <w:name w:val="Title"/>
    <w:basedOn w:val="Corpsdetexte"/>
    <w:next w:val="Normal"/>
    <w:link w:val="TitreCar"/>
    <w:uiPriority w:val="10"/>
    <w:qFormat/>
    <w:rsid w:val="002E4AFC"/>
    <w:pPr>
      <w:kinsoku w:val="0"/>
      <w:overflowPunct w:val="0"/>
      <w:spacing w:before="120"/>
    </w:pPr>
    <w:rPr>
      <w:rFonts w:asciiTheme="majorHAnsi" w:hAnsiTheme="majorHAnsi" w:cs="Arial Black"/>
      <w:b/>
      <w:bCs/>
      <w:color w:val="FF7707" w:themeColor="accent2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2E4AFC"/>
    <w:rPr>
      <w:rFonts w:asciiTheme="majorHAnsi" w:eastAsia="Times New Roman" w:hAnsiTheme="majorHAnsi" w:cs="Arial Black"/>
      <w:b/>
      <w:bCs/>
      <w:color w:val="FF7707" w:themeColor="accent2"/>
      <w:sz w:val="52"/>
      <w:szCs w:val="52"/>
    </w:rPr>
  </w:style>
  <w:style w:type="character" w:customStyle="1" w:styleId="Titre4Car">
    <w:name w:val="Titre 4 Car"/>
    <w:basedOn w:val="Policepardfaut"/>
    <w:link w:val="Titre4"/>
    <w:uiPriority w:val="9"/>
    <w:semiHidden/>
    <w:rsid w:val="00CD4532"/>
    <w:rPr>
      <w:b/>
      <w:sz w:val="25"/>
      <w:szCs w:val="25"/>
    </w:rPr>
  </w:style>
  <w:style w:type="character" w:customStyle="1" w:styleId="Titre5Car">
    <w:name w:val="Titre 5 Car"/>
    <w:basedOn w:val="Titre2Car"/>
    <w:link w:val="Titre5"/>
    <w:uiPriority w:val="1"/>
    <w:semiHidden/>
    <w:rsid w:val="00CD4532"/>
    <w:rPr>
      <w:rFonts w:asciiTheme="majorHAnsi" w:eastAsiaTheme="majorEastAsia" w:hAnsiTheme="majorHAnsi" w:cstheme="majorBidi"/>
      <w:b w:val="0"/>
      <w:bCs w:val="0"/>
      <w:caps/>
      <w:color w:val="4BACC6"/>
      <w:sz w:val="32"/>
      <w:szCs w:val="32"/>
      <w:lang w:eastAsia="zh-CN"/>
    </w:rPr>
  </w:style>
  <w:style w:type="character" w:customStyle="1" w:styleId="Titre6Car">
    <w:name w:val="Titre 6 Car"/>
    <w:basedOn w:val="Policepardfaut"/>
    <w:link w:val="Titre6"/>
    <w:uiPriority w:val="9"/>
    <w:semiHidden/>
    <w:rsid w:val="00CD4532"/>
    <w:rPr>
      <w:rFonts w:asciiTheme="majorHAnsi" w:eastAsiaTheme="majorEastAsia" w:hAnsiTheme="majorHAnsi" w:cstheme="majorBidi"/>
      <w:color w:val="101534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CD4532"/>
    <w:rPr>
      <w:rFonts w:asciiTheme="majorHAnsi" w:eastAsiaTheme="majorEastAsia" w:hAnsiTheme="majorHAnsi" w:cstheme="majorBidi"/>
      <w:i/>
      <w:iCs/>
      <w:color w:val="101534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ulien/Library/Containers/com.microsoft.Word/Data/Library/Application%20Support/Microsoft/Office/16.0/DTS/Search/%7bAF9807D0-C023-F242-A190-CAD2BA0C3071%7dtf56014725_win32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000000"/>
      </a:dk1>
      <a:lt1>
        <a:srgbClr val="FFFFFF"/>
      </a:lt1>
      <a:dk2>
        <a:srgbClr val="DBD3B9"/>
      </a:dk2>
      <a:lt2>
        <a:srgbClr val="E7E6E6"/>
      </a:lt2>
      <a:accent1>
        <a:srgbClr val="202B6A"/>
      </a:accent1>
      <a:accent2>
        <a:srgbClr val="FF7707"/>
      </a:accent2>
      <a:accent3>
        <a:srgbClr val="293889"/>
      </a:accent3>
      <a:accent4>
        <a:srgbClr val="374AB7"/>
      </a:accent4>
      <a:accent5>
        <a:srgbClr val="4A64F6"/>
      </a:accent5>
      <a:accent6>
        <a:srgbClr val="6E83F8"/>
      </a:accent6>
      <a:hlink>
        <a:srgbClr val="0563C1"/>
      </a:hlink>
      <a:folHlink>
        <a:srgbClr val="954F72"/>
      </a:folHlink>
    </a:clrScheme>
    <a:fontScheme name="Custom 15">
      <a:majorFont>
        <a:latin typeface="Arial Black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AB763E-F005-4C14-99AA-B82BBF40431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7FBA848E-6DB2-4529-9494-C04DCC960B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93F5BB-135F-4F3C-BE81-6429E93178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{AF9807D0-C023-F242-A190-CAD2BA0C3071}tf56014725_win32.dotx</Template>
  <TotalTime>0</TotalTime>
  <Pages>1</Pages>
  <Words>196</Words>
  <Characters>1079</Characters>
  <Application>Microsoft Office Word</Application>
  <DocSecurity>0</DocSecurity>
  <Lines>8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2023-10-27T12:20:00Z</dcterms:created>
  <dcterms:modified xsi:type="dcterms:W3CDTF">2023-11-01T11:35:00Z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